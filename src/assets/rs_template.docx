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E158" w14:textId="337F6A0A" w:rsidR="00320560" w:rsidRPr="000619BB" w:rsidRDefault="009E7ACF">
      <w:pPr>
        <w:pStyle w:val="Title"/>
        <w:rPr>
          <w:noProof/>
          <w:lang w:val="en-GB"/>
        </w:rPr>
      </w:pPr>
      <w:r>
        <w:rPr>
          <w:noProof/>
          <w:lang w:val="en-GB"/>
        </w:rPr>
        <w:t>{NAME}</w:t>
      </w:r>
    </w:p>
    <w:p w14:paraId="26D2CE74" w14:textId="27617C6C" w:rsidR="00320560" w:rsidRPr="000619BB" w:rsidRDefault="009E7ACF" w:rsidP="00A16D47">
      <w:pPr>
        <w:rPr>
          <w:noProof/>
          <w:lang w:val="en-GB"/>
        </w:rPr>
      </w:pPr>
      <w:r>
        <w:rPr>
          <w:noProof/>
          <w:lang w:val="en-GB" w:bidi="en-US"/>
        </w:rPr>
        <w:t>{ADDRESS}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7666"/>
        <w:gridCol w:w="1360"/>
      </w:tblGrid>
      <w:tr w:rsidR="00F75D2E" w:rsidRPr="000619BB" w14:paraId="24A1CA54" w14:textId="77777777" w:rsidTr="00415C83">
        <w:sdt>
          <w:sdtPr>
            <w:rPr>
              <w:noProof/>
              <w:lang w:val="en-GB"/>
            </w:rPr>
            <w:id w:val="1987511812"/>
            <w:placeholder>
              <w:docPart w:val="5560AA2F081E49329EECA3B2D1700656"/>
            </w:placeholder>
            <w:temporary/>
            <w:showingPlcHdr/>
            <w15:appearance w15:val="hidden"/>
          </w:sdtPr>
          <w:sdtContent>
            <w:tc>
              <w:tcPr>
                <w:tcW w:w="7666" w:type="dxa"/>
                <w:tcMar>
                  <w:top w:w="576" w:type="dxa"/>
                  <w:bottom w:w="0" w:type="dxa"/>
                  <w:right w:w="144" w:type="dxa"/>
                </w:tcMar>
                <w:vAlign w:val="bottom"/>
              </w:tcPr>
              <w:p w14:paraId="0046F7AF" w14:textId="77777777" w:rsidR="00F75D2E" w:rsidRPr="000619BB" w:rsidRDefault="00A16D47">
                <w:pPr>
                  <w:pStyle w:val="Heading1"/>
                  <w:rPr>
                    <w:noProof/>
                    <w:lang w:val="en-GB"/>
                  </w:rPr>
                </w:pPr>
                <w:r w:rsidRPr="000619BB">
                  <w:rPr>
                    <w:noProof/>
                    <w:lang w:val="en-GB" w:bidi="en-US"/>
                  </w:rPr>
                  <w:t>Objective</w:t>
                </w:r>
              </w:p>
            </w:tc>
          </w:sdtContent>
        </w:sdt>
        <w:tc>
          <w:tcPr>
            <w:tcW w:w="1360" w:type="dxa"/>
            <w:tcMar>
              <w:top w:w="576" w:type="dxa"/>
            </w:tcMar>
          </w:tcPr>
          <w:p w14:paraId="3D98A940" w14:textId="77777777" w:rsidR="00F75D2E" w:rsidRPr="000619BB" w:rsidRDefault="00F75D2E">
            <w:pPr>
              <w:pStyle w:val="Heading1"/>
              <w:rPr>
                <w:noProof/>
                <w:lang w:val="en-GB"/>
              </w:rPr>
            </w:pPr>
          </w:p>
        </w:tc>
      </w:tr>
      <w:tr w:rsidR="00F75D2E" w:rsidRPr="000619BB" w14:paraId="348F9D39" w14:textId="77777777" w:rsidTr="00415C83">
        <w:tc>
          <w:tcPr>
            <w:tcW w:w="7666" w:type="dxa"/>
            <w:tcMar>
              <w:bottom w:w="230" w:type="dxa"/>
              <w:right w:w="144" w:type="dxa"/>
            </w:tcMar>
          </w:tcPr>
          <w:p w14:paraId="6DDBC4B7" w14:textId="2B1116B3" w:rsidR="00F75D2E" w:rsidRPr="000619BB" w:rsidRDefault="009E7ACF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{OBJECTIVE}</w:t>
            </w:r>
          </w:p>
        </w:tc>
        <w:tc>
          <w:tcPr>
            <w:tcW w:w="1360" w:type="dxa"/>
          </w:tcPr>
          <w:p w14:paraId="23169645" w14:textId="77777777" w:rsidR="00F75D2E" w:rsidRPr="000619BB" w:rsidRDefault="00F75D2E">
            <w:pPr>
              <w:rPr>
                <w:noProof/>
                <w:lang w:val="en-GB"/>
              </w:rPr>
            </w:pPr>
          </w:p>
        </w:tc>
      </w:tr>
      <w:tr w:rsidR="00F75D2E" w:rsidRPr="000619BB" w14:paraId="1C7EF648" w14:textId="77777777" w:rsidTr="00415C83">
        <w:tc>
          <w:tcPr>
            <w:tcW w:w="7666" w:type="dxa"/>
            <w:tcMar>
              <w:bottom w:w="0" w:type="dxa"/>
              <w:right w:w="144" w:type="dxa"/>
            </w:tcMar>
            <w:vAlign w:val="bottom"/>
          </w:tcPr>
          <w:p w14:paraId="408EA66F" w14:textId="77777777" w:rsidR="000720EC" w:rsidRDefault="00000000">
            <w:pPr>
              <w:pStyle w:val="Heading1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896543230"/>
                <w:placeholder>
                  <w:docPart w:val="1027DF67FA384E668521FDEAF3CBFC5C"/>
                </w:placeholder>
                <w:temporary/>
                <w:showingPlcHdr/>
                <w15:appearance w15:val="hidden"/>
              </w:sdtPr>
              <w:sdtContent>
                <w:r w:rsidR="00A16D47" w:rsidRPr="000619BB">
                  <w:rPr>
                    <w:noProof/>
                    <w:lang w:val="en-GB" w:bidi="en-US"/>
                  </w:rPr>
                  <w:t>Education</w:t>
                </w:r>
              </w:sdtContent>
            </w:sdt>
          </w:p>
          <w:p w14:paraId="048F6A7A" w14:textId="588D51F9" w:rsidR="00464B00" w:rsidRPr="000619BB" w:rsidRDefault="00464B00">
            <w:pPr>
              <w:pStyle w:val="Heading1"/>
              <w:rPr>
                <w:noProof/>
                <w:lang w:val="en-GB"/>
              </w:rPr>
            </w:pPr>
          </w:p>
        </w:tc>
        <w:tc>
          <w:tcPr>
            <w:tcW w:w="1360" w:type="dxa"/>
          </w:tcPr>
          <w:p w14:paraId="0CF48AD6" w14:textId="77777777" w:rsidR="00F75D2E" w:rsidRPr="000619BB" w:rsidRDefault="00F75D2E">
            <w:pPr>
              <w:pStyle w:val="Heading1"/>
              <w:rPr>
                <w:noProof/>
                <w:lang w:val="en-GB"/>
              </w:rPr>
            </w:pPr>
          </w:p>
        </w:tc>
      </w:tr>
      <w:tr w:rsidR="00F75D2E" w:rsidRPr="000619BB" w14:paraId="6A3FB495" w14:textId="77777777" w:rsidTr="00415C83">
        <w:tc>
          <w:tcPr>
            <w:tcW w:w="7666" w:type="dxa"/>
            <w:tcMar>
              <w:bottom w:w="29" w:type="dxa"/>
              <w:right w:w="144" w:type="dxa"/>
            </w:tcMar>
          </w:tcPr>
          <w:p w14:paraId="2CC00176" w14:textId="651B6BCC" w:rsidR="00464B00" w:rsidRDefault="000720EC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{#</w:t>
            </w:r>
            <w:r w:rsidR="00D1551A">
              <w:rPr>
                <w:noProof/>
                <w:lang w:val="en-GB"/>
              </w:rPr>
              <w:t>EDUCATION</w:t>
            </w:r>
            <w:r>
              <w:rPr>
                <w:noProof/>
                <w:lang w:val="en-GB"/>
              </w:rPr>
              <w:t>}</w:t>
            </w:r>
          </w:p>
          <w:p w14:paraId="4DBAE705" w14:textId="19157B08" w:rsidR="00F75D2E" w:rsidRPr="000619BB" w:rsidRDefault="009E7ACF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{DEGREE}</w:t>
            </w:r>
          </w:p>
          <w:p w14:paraId="163D93DE" w14:textId="6EBBF1A3" w:rsidR="00F75D2E" w:rsidRPr="00B373A6" w:rsidRDefault="009E7ACF" w:rsidP="00320560">
            <w:pPr>
              <w:rPr>
                <w:rStyle w:val="Emphasis"/>
                <w:noProof/>
                <w:lang w:val="en-GB"/>
              </w:rPr>
            </w:pPr>
            <w:r>
              <w:rPr>
                <w:rStyle w:val="Emphasis"/>
              </w:rPr>
              <w:t>{UNIVERSITY}</w:t>
            </w:r>
          </w:p>
        </w:tc>
        <w:tc>
          <w:tcPr>
            <w:tcW w:w="1360" w:type="dxa"/>
          </w:tcPr>
          <w:p w14:paraId="535E7873" w14:textId="6F8C1DA9" w:rsidR="00F75D2E" w:rsidRPr="000619BB" w:rsidRDefault="009E7ACF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{</w:t>
            </w:r>
            <w:r w:rsidRPr="00061D64">
              <w:rPr>
                <w:noProof/>
                <w:sz w:val="18"/>
                <w:szCs w:val="18"/>
                <w:lang w:val="en-GB"/>
              </w:rPr>
              <w:t>UNIDATES</w:t>
            </w:r>
            <w:r>
              <w:rPr>
                <w:noProof/>
                <w:lang w:val="en-GB"/>
              </w:rPr>
              <w:t>}</w:t>
            </w:r>
          </w:p>
        </w:tc>
      </w:tr>
      <w:tr w:rsidR="00F75D2E" w:rsidRPr="000619BB" w14:paraId="5D02328B" w14:textId="77777777" w:rsidTr="00415C83">
        <w:tc>
          <w:tcPr>
            <w:tcW w:w="7666" w:type="dxa"/>
            <w:tcMar>
              <w:bottom w:w="230" w:type="dxa"/>
              <w:right w:w="144" w:type="dxa"/>
            </w:tcMar>
          </w:tcPr>
          <w:p w14:paraId="28FFAC0B" w14:textId="194F8BC4" w:rsidR="003B6BF8" w:rsidRPr="008A664D" w:rsidRDefault="009E7ACF" w:rsidP="008A664D">
            <w:pPr>
              <w:pStyle w:val="ListBulle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Relevant coursework: {RELEVANT_COURSEWORK}</w:t>
            </w:r>
            <w:r w:rsidR="003B6BF8" w:rsidRPr="008A664D">
              <w:rPr>
                <w:noProof/>
                <w:lang w:val="en-GB"/>
              </w:rPr>
              <w:t>{/</w:t>
            </w:r>
            <w:r w:rsidR="00D1551A" w:rsidRPr="008A664D">
              <w:rPr>
                <w:noProof/>
                <w:lang w:val="en-GB"/>
              </w:rPr>
              <w:t>EDUCATION</w:t>
            </w:r>
            <w:r w:rsidR="003B6BF8" w:rsidRPr="008A664D">
              <w:rPr>
                <w:noProof/>
                <w:lang w:val="en-GB"/>
              </w:rPr>
              <w:t>}</w:t>
            </w:r>
          </w:p>
        </w:tc>
        <w:tc>
          <w:tcPr>
            <w:tcW w:w="1360" w:type="dxa"/>
            <w:tcMar>
              <w:bottom w:w="230" w:type="dxa"/>
            </w:tcMar>
          </w:tcPr>
          <w:p w14:paraId="7377FBC2" w14:textId="77777777" w:rsidR="00F75D2E" w:rsidRPr="000619BB" w:rsidRDefault="00F75D2E">
            <w:pPr>
              <w:rPr>
                <w:noProof/>
                <w:lang w:val="en-GB"/>
              </w:rPr>
            </w:pPr>
          </w:p>
        </w:tc>
      </w:tr>
      <w:tr w:rsidR="00F75D2E" w:rsidRPr="000619BB" w14:paraId="090194EF" w14:textId="77777777" w:rsidTr="00415C83">
        <w:tc>
          <w:tcPr>
            <w:tcW w:w="7666" w:type="dxa"/>
            <w:tcMar>
              <w:bottom w:w="0" w:type="dxa"/>
              <w:right w:w="144" w:type="dxa"/>
            </w:tcMar>
            <w:vAlign w:val="bottom"/>
          </w:tcPr>
          <w:p w14:paraId="3859DC15" w14:textId="77777777" w:rsidR="00F75D2E" w:rsidRPr="000619BB" w:rsidRDefault="00000000">
            <w:pPr>
              <w:pStyle w:val="Heading1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657741879"/>
                <w:placeholder>
                  <w:docPart w:val="D5E13123C7E04440B9309A741FF6314F"/>
                </w:placeholder>
                <w:temporary/>
                <w:showingPlcHdr/>
                <w15:appearance w15:val="hidden"/>
              </w:sdtPr>
              <w:sdtContent>
                <w:r w:rsidR="00A16D47" w:rsidRPr="000619BB">
                  <w:rPr>
                    <w:noProof/>
                    <w:lang w:val="en-GB" w:bidi="en-US"/>
                  </w:rPr>
                  <w:t>Skills &amp; Abilities</w:t>
                </w:r>
              </w:sdtContent>
            </w:sdt>
          </w:p>
        </w:tc>
        <w:tc>
          <w:tcPr>
            <w:tcW w:w="1360" w:type="dxa"/>
          </w:tcPr>
          <w:p w14:paraId="6A5CE672" w14:textId="77777777" w:rsidR="00F75D2E" w:rsidRPr="000619BB" w:rsidRDefault="00F75D2E">
            <w:pPr>
              <w:pStyle w:val="Heading1"/>
              <w:rPr>
                <w:noProof/>
                <w:lang w:val="en-GB"/>
              </w:rPr>
            </w:pPr>
          </w:p>
        </w:tc>
      </w:tr>
      <w:tr w:rsidR="00F75D2E" w:rsidRPr="000619BB" w14:paraId="07D575F3" w14:textId="77777777" w:rsidTr="00415C83">
        <w:tc>
          <w:tcPr>
            <w:tcW w:w="7666" w:type="dxa"/>
            <w:tcMar>
              <w:top w:w="29" w:type="dxa"/>
              <w:bottom w:w="29" w:type="dxa"/>
              <w:right w:w="144" w:type="dxa"/>
            </w:tcMar>
          </w:tcPr>
          <w:p w14:paraId="55777AA8" w14:textId="77777777" w:rsidR="00F75D2E" w:rsidRDefault="00023CC9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{SKILLS}</w:t>
            </w:r>
          </w:p>
          <w:p w14:paraId="05BB3373" w14:textId="77777777" w:rsidR="00061D64" w:rsidRDefault="00061D64">
            <w:pPr>
              <w:rPr>
                <w:noProof/>
                <w:lang w:val="en-GB"/>
              </w:rPr>
            </w:pPr>
          </w:p>
          <w:p w14:paraId="1CBB4F6C" w14:textId="000A0425" w:rsidR="007D4F12" w:rsidRPr="000619BB" w:rsidRDefault="007D4F12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{#</w:t>
            </w:r>
            <w:r>
              <w:rPr>
                <w:noProof/>
                <w:lang w:val="en-GB"/>
              </w:rPr>
              <w:t>HASEXP</w:t>
            </w:r>
            <w:r>
              <w:rPr>
                <w:noProof/>
                <w:lang w:val="en-GB"/>
              </w:rPr>
              <w:t>}</w:t>
            </w:r>
            <w:r w:rsidR="00415C83">
              <w:rPr>
                <w:noProof/>
                <w:lang w:val="en-GB"/>
              </w:rPr>
              <w:t xml:space="preserve"> </w:t>
            </w:r>
            <w:sdt>
              <w:sdtPr>
                <w:rPr>
                  <w:noProof/>
                  <w:lang w:val="en-GB"/>
                </w:rPr>
                <w:id w:val="-5209806"/>
                <w:placeholder>
                  <w:docPart w:val="64F5D364771A4861802079D2AF572882"/>
                </w:placeholder>
                <w:temporary/>
                <w:showingPlcHdr/>
                <w15:appearance w15:val="hidden"/>
              </w:sdtPr>
              <w:sdtContent>
                <w:r w:rsidR="00415C83" w:rsidRPr="00415C83">
                  <w:rPr>
                    <w:rFonts w:asciiTheme="majorHAnsi" w:hAnsiTheme="majorHAnsi"/>
                    <w:caps/>
                    <w:noProof/>
                    <w:color w:val="595959" w:themeColor="text1" w:themeTint="A6"/>
                    <w:spacing w:val="10"/>
                    <w:sz w:val="18"/>
                    <w:lang w:val="en-GB" w:bidi="en-US"/>
                  </w:rPr>
                  <w:t>Experience</w:t>
                </w:r>
              </w:sdtContent>
            </w:sdt>
            <w:r w:rsidR="00415C83">
              <w:rPr>
                <w:noProof/>
                <w:lang w:val="en-GB"/>
              </w:rPr>
              <w:t xml:space="preserve"> {/HASEXP}</w:t>
            </w:r>
          </w:p>
        </w:tc>
        <w:tc>
          <w:tcPr>
            <w:tcW w:w="1360" w:type="dxa"/>
          </w:tcPr>
          <w:p w14:paraId="58E2975B" w14:textId="77777777" w:rsidR="00F75D2E" w:rsidRPr="000619BB" w:rsidRDefault="00F75D2E">
            <w:pPr>
              <w:rPr>
                <w:noProof/>
                <w:lang w:val="en-GB"/>
              </w:rPr>
            </w:pPr>
          </w:p>
        </w:tc>
      </w:tr>
      <w:tr w:rsidR="00415C83" w:rsidRPr="000619BB" w14:paraId="6FDB1100" w14:textId="77777777" w:rsidTr="00415C83">
        <w:tc>
          <w:tcPr>
            <w:tcW w:w="7666" w:type="dxa"/>
            <w:shd w:val="clear" w:color="auto" w:fill="auto"/>
            <w:tcMar>
              <w:bottom w:w="0" w:type="dxa"/>
              <w:right w:w="144" w:type="dxa"/>
            </w:tcMar>
          </w:tcPr>
          <w:p w14:paraId="573F1585" w14:textId="77777777" w:rsidR="00415C83" w:rsidRDefault="00415C83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{#EXPERIENCE}</w:t>
            </w:r>
          </w:p>
          <w:p w14:paraId="2A29699B" w14:textId="77777777" w:rsidR="00415C83" w:rsidRPr="000619BB" w:rsidRDefault="00415C83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{ROLE}</w:t>
            </w:r>
          </w:p>
          <w:p w14:paraId="05127BA6" w14:textId="11C5346E" w:rsidR="00415C83" w:rsidRPr="000619BB" w:rsidRDefault="00415C83">
            <w:pPr>
              <w:pStyle w:val="Heading1"/>
              <w:rPr>
                <w:noProof/>
                <w:lang w:val="en-GB"/>
              </w:rPr>
            </w:pPr>
            <w:r>
              <w:rPr>
                <w:rStyle w:val="Emphasis"/>
              </w:rPr>
              <w:t>{COMPANY}</w:t>
            </w:r>
          </w:p>
        </w:tc>
        <w:tc>
          <w:tcPr>
            <w:tcW w:w="1360" w:type="dxa"/>
          </w:tcPr>
          <w:p w14:paraId="311E3B70" w14:textId="77777777" w:rsidR="00415C83" w:rsidRPr="000619BB" w:rsidRDefault="00415C83">
            <w:pPr>
              <w:pStyle w:val="Heading1"/>
              <w:rPr>
                <w:noProof/>
                <w:lang w:val="en-GB"/>
              </w:rPr>
            </w:pPr>
          </w:p>
        </w:tc>
      </w:tr>
      <w:tr w:rsidR="00415C83" w:rsidRPr="000619BB" w14:paraId="727B7538" w14:textId="77777777" w:rsidTr="00415C83">
        <w:tc>
          <w:tcPr>
            <w:tcW w:w="7666" w:type="dxa"/>
            <w:shd w:val="clear" w:color="auto" w:fill="auto"/>
            <w:tcMar>
              <w:bottom w:w="29" w:type="dxa"/>
              <w:right w:w="144" w:type="dxa"/>
            </w:tcMar>
          </w:tcPr>
          <w:p w14:paraId="179215B7" w14:textId="22E56A9A" w:rsidR="00415C83" w:rsidRPr="000619BB" w:rsidRDefault="00415C83">
            <w:pPr>
              <w:rPr>
                <w:rStyle w:val="Emphasis"/>
                <w:noProof/>
                <w:lang w:val="en-GB"/>
              </w:rPr>
            </w:pPr>
            <w:r>
              <w:rPr>
                <w:noProof/>
                <w:lang w:val="en-GB"/>
              </w:rPr>
              <w:t>{EXPD}{/EXPERIENCE}</w:t>
            </w:r>
          </w:p>
        </w:tc>
        <w:tc>
          <w:tcPr>
            <w:tcW w:w="1360" w:type="dxa"/>
          </w:tcPr>
          <w:p w14:paraId="5A8CD011" w14:textId="77777777" w:rsidR="00415C83" w:rsidRDefault="00415C83">
            <w:pPr>
              <w:rPr>
                <w:noProof/>
                <w:lang w:val="en-GB"/>
              </w:rPr>
            </w:pPr>
          </w:p>
          <w:p w14:paraId="5A57B9B0" w14:textId="3FC097D0" w:rsidR="00415C83" w:rsidRPr="000619BB" w:rsidRDefault="00415C83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{</w:t>
            </w:r>
            <w:r w:rsidRPr="00061D64">
              <w:rPr>
                <w:noProof/>
                <w:sz w:val="18"/>
                <w:szCs w:val="18"/>
                <w:lang w:val="en-GB"/>
              </w:rPr>
              <w:t>EXPDATES</w:t>
            </w:r>
            <w:r>
              <w:rPr>
                <w:noProof/>
                <w:lang w:val="en-GB"/>
              </w:rPr>
              <w:t>}</w:t>
            </w:r>
          </w:p>
        </w:tc>
      </w:tr>
      <w:tr w:rsidR="00415C83" w:rsidRPr="000619BB" w14:paraId="5F142A0B" w14:textId="77777777" w:rsidTr="00415C83">
        <w:tc>
          <w:tcPr>
            <w:tcW w:w="7666" w:type="dxa"/>
            <w:shd w:val="clear" w:color="auto" w:fill="auto"/>
            <w:tcMar>
              <w:right w:w="144" w:type="dxa"/>
            </w:tcMar>
          </w:tcPr>
          <w:p w14:paraId="2281407A" w14:textId="77777777" w:rsidR="00415C83" w:rsidRDefault="00415C83">
            <w:pPr>
              <w:rPr>
                <w:noProof/>
                <w:lang w:val="en-GB"/>
              </w:rPr>
            </w:pPr>
          </w:p>
          <w:p w14:paraId="6EA804B7" w14:textId="53934E14" w:rsidR="00415C83" w:rsidRPr="000619BB" w:rsidRDefault="00415C83" w:rsidP="00023CC9">
            <w:pPr>
              <w:pStyle w:val="ListBullet"/>
              <w:numPr>
                <w:ilvl w:val="0"/>
                <w:numId w:val="0"/>
              </w:num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Hobbies and Interest</w:t>
            </w:r>
          </w:p>
        </w:tc>
        <w:tc>
          <w:tcPr>
            <w:tcW w:w="1360" w:type="dxa"/>
          </w:tcPr>
          <w:p w14:paraId="3EC9CEED" w14:textId="77777777" w:rsidR="00415C83" w:rsidRPr="000619BB" w:rsidRDefault="00415C83">
            <w:pPr>
              <w:rPr>
                <w:noProof/>
                <w:lang w:val="en-GB"/>
              </w:rPr>
            </w:pPr>
          </w:p>
        </w:tc>
      </w:tr>
      <w:tr w:rsidR="00415C83" w:rsidRPr="000619BB" w14:paraId="559C6485" w14:textId="77777777" w:rsidTr="00415C83">
        <w:tc>
          <w:tcPr>
            <w:tcW w:w="7666" w:type="dxa"/>
            <w:shd w:val="clear" w:color="auto" w:fill="auto"/>
            <w:tcMar>
              <w:bottom w:w="29" w:type="dxa"/>
              <w:right w:w="144" w:type="dxa"/>
            </w:tcMar>
          </w:tcPr>
          <w:p w14:paraId="239DE0EF" w14:textId="5BE5095E" w:rsidR="00415C83" w:rsidRPr="00023CC9" w:rsidRDefault="00415C83">
            <w:pPr>
              <w:rPr>
                <w:rStyle w:val="Emphasis"/>
                <w:i w:val="0"/>
                <w:iCs w:val="0"/>
                <w:noProof/>
                <w:lang w:val="en-GB"/>
              </w:rPr>
            </w:pPr>
            <w:r>
              <w:rPr>
                <w:noProof/>
                <w:lang w:val="en-GB"/>
              </w:rPr>
              <w:t>{HOBBIES}</w:t>
            </w:r>
          </w:p>
        </w:tc>
        <w:tc>
          <w:tcPr>
            <w:tcW w:w="1360" w:type="dxa"/>
          </w:tcPr>
          <w:p w14:paraId="7ACAEABE" w14:textId="77777777" w:rsidR="00415C83" w:rsidRPr="000619BB" w:rsidRDefault="00415C83">
            <w:pPr>
              <w:rPr>
                <w:noProof/>
                <w:lang w:val="en-GB"/>
              </w:rPr>
            </w:pPr>
          </w:p>
        </w:tc>
      </w:tr>
      <w:tr w:rsidR="00415C83" w:rsidRPr="000619BB" w14:paraId="23FC0672" w14:textId="77777777" w:rsidTr="00415C83">
        <w:tc>
          <w:tcPr>
            <w:tcW w:w="7666" w:type="dxa"/>
            <w:shd w:val="clear" w:color="auto" w:fill="auto"/>
            <w:tcMar>
              <w:right w:w="144" w:type="dxa"/>
            </w:tcMar>
          </w:tcPr>
          <w:p w14:paraId="6BC938ED" w14:textId="1A01074B" w:rsidR="00415C83" w:rsidRPr="000619BB" w:rsidRDefault="00415C83" w:rsidP="00023CC9">
            <w:pPr>
              <w:pStyle w:val="ListBullet"/>
              <w:numPr>
                <w:ilvl w:val="0"/>
                <w:numId w:val="0"/>
              </w:numPr>
              <w:rPr>
                <w:noProof/>
                <w:lang w:val="en-GB"/>
              </w:rPr>
            </w:pPr>
          </w:p>
        </w:tc>
        <w:tc>
          <w:tcPr>
            <w:tcW w:w="1360" w:type="dxa"/>
          </w:tcPr>
          <w:p w14:paraId="2199CA8B" w14:textId="77777777" w:rsidR="00415C83" w:rsidRPr="000619BB" w:rsidRDefault="00415C83">
            <w:pPr>
              <w:rPr>
                <w:noProof/>
                <w:lang w:val="en-GB"/>
              </w:rPr>
            </w:pPr>
          </w:p>
        </w:tc>
      </w:tr>
    </w:tbl>
    <w:p w14:paraId="169015FD" w14:textId="77777777" w:rsidR="00F75D2E" w:rsidRPr="000619BB" w:rsidRDefault="00F75D2E">
      <w:pPr>
        <w:rPr>
          <w:noProof/>
          <w:lang w:val="en-GB"/>
        </w:rPr>
      </w:pPr>
    </w:p>
    <w:sectPr w:rsidR="00F75D2E" w:rsidRPr="000619BB" w:rsidSect="00D770A6">
      <w:footerReference w:type="default" r:id="rId8"/>
      <w:pgSz w:w="11906" w:h="16838" w:code="9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3324B" w14:textId="77777777" w:rsidR="006A025F" w:rsidRDefault="006A025F">
      <w:r>
        <w:separator/>
      </w:r>
    </w:p>
  </w:endnote>
  <w:endnote w:type="continuationSeparator" w:id="0">
    <w:p w14:paraId="7D2FD093" w14:textId="77777777" w:rsidR="006A025F" w:rsidRDefault="006A0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1DBB4C" w14:textId="77777777" w:rsidR="00F75D2E" w:rsidRDefault="00A16D47">
        <w:pPr>
          <w:pStyle w:val="Footer"/>
        </w:pPr>
        <w:r>
          <w:rPr>
            <w:lang w:bidi="en-US"/>
          </w:rPr>
          <w:fldChar w:fldCharType="begin"/>
        </w:r>
        <w:r>
          <w:rPr>
            <w:lang w:bidi="en-US"/>
          </w:rPr>
          <w:instrText xml:space="preserve"> PAGE   \* MERGEFORMAT </w:instrText>
        </w:r>
        <w:r>
          <w:rPr>
            <w:lang w:bidi="en-US"/>
          </w:rPr>
          <w:fldChar w:fldCharType="separate"/>
        </w:r>
        <w:r w:rsidR="00DC384E">
          <w:rPr>
            <w:noProof/>
            <w:lang w:bidi="en-US"/>
          </w:rPr>
          <w:t>2</w:t>
        </w:r>
        <w:r>
          <w:rPr>
            <w:noProof/>
            <w:lang w:bidi="en-U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B890A" w14:textId="77777777" w:rsidR="006A025F" w:rsidRDefault="006A025F">
      <w:r>
        <w:separator/>
      </w:r>
    </w:p>
  </w:footnote>
  <w:footnote w:type="continuationSeparator" w:id="0">
    <w:p w14:paraId="2E559EBB" w14:textId="77777777" w:rsidR="006A025F" w:rsidRDefault="006A0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F2A8D1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628598">
    <w:abstractNumId w:val="9"/>
  </w:num>
  <w:num w:numId="2" w16cid:durableId="1299920125">
    <w:abstractNumId w:val="11"/>
  </w:num>
  <w:num w:numId="3" w16cid:durableId="1917746121">
    <w:abstractNumId w:val="5"/>
  </w:num>
  <w:num w:numId="4" w16cid:durableId="958955254">
    <w:abstractNumId w:val="4"/>
  </w:num>
  <w:num w:numId="5" w16cid:durableId="8142775">
    <w:abstractNumId w:val="13"/>
  </w:num>
  <w:num w:numId="6" w16cid:durableId="2033530434">
    <w:abstractNumId w:val="10"/>
  </w:num>
  <w:num w:numId="7" w16cid:durableId="1910185061">
    <w:abstractNumId w:val="14"/>
  </w:num>
  <w:num w:numId="8" w16cid:durableId="183516940">
    <w:abstractNumId w:val="3"/>
  </w:num>
  <w:num w:numId="9" w16cid:durableId="1278491774">
    <w:abstractNumId w:val="2"/>
  </w:num>
  <w:num w:numId="10" w16cid:durableId="816147127">
    <w:abstractNumId w:val="1"/>
  </w:num>
  <w:num w:numId="11" w16cid:durableId="1749570056">
    <w:abstractNumId w:val="0"/>
  </w:num>
  <w:num w:numId="12" w16cid:durableId="1400984338">
    <w:abstractNumId w:val="12"/>
  </w:num>
  <w:num w:numId="13" w16cid:durableId="1036539305">
    <w:abstractNumId w:val="7"/>
  </w:num>
  <w:num w:numId="14" w16cid:durableId="727190857">
    <w:abstractNumId w:val="8"/>
  </w:num>
  <w:num w:numId="15" w16cid:durableId="469516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CF"/>
    <w:rsid w:val="00023CC9"/>
    <w:rsid w:val="00054027"/>
    <w:rsid w:val="000619BB"/>
    <w:rsid w:val="00061D64"/>
    <w:rsid w:val="000720EC"/>
    <w:rsid w:val="00220421"/>
    <w:rsid w:val="00320560"/>
    <w:rsid w:val="003B6BF8"/>
    <w:rsid w:val="00415C83"/>
    <w:rsid w:val="00426871"/>
    <w:rsid w:val="00464B00"/>
    <w:rsid w:val="004E0E06"/>
    <w:rsid w:val="00580738"/>
    <w:rsid w:val="005930F5"/>
    <w:rsid w:val="006A025F"/>
    <w:rsid w:val="006C02D2"/>
    <w:rsid w:val="006D6125"/>
    <w:rsid w:val="0075524D"/>
    <w:rsid w:val="007A19E6"/>
    <w:rsid w:val="007C2E5C"/>
    <w:rsid w:val="007D4F12"/>
    <w:rsid w:val="008A664D"/>
    <w:rsid w:val="00982DFC"/>
    <w:rsid w:val="009B5331"/>
    <w:rsid w:val="009E7ACF"/>
    <w:rsid w:val="00A16D47"/>
    <w:rsid w:val="00A1770B"/>
    <w:rsid w:val="00A71551"/>
    <w:rsid w:val="00AC3D80"/>
    <w:rsid w:val="00AD4F91"/>
    <w:rsid w:val="00AE61C8"/>
    <w:rsid w:val="00B05F26"/>
    <w:rsid w:val="00B373A6"/>
    <w:rsid w:val="00B56FC4"/>
    <w:rsid w:val="00B9033F"/>
    <w:rsid w:val="00D1551A"/>
    <w:rsid w:val="00D770A6"/>
    <w:rsid w:val="00DB5CB5"/>
    <w:rsid w:val="00DC384E"/>
    <w:rsid w:val="00E81FC2"/>
    <w:rsid w:val="00E83943"/>
    <w:rsid w:val="00F06D44"/>
    <w:rsid w:val="00F30CB1"/>
    <w:rsid w:val="00F4367A"/>
    <w:rsid w:val="00F75D2E"/>
    <w:rsid w:val="00FB40C9"/>
    <w:rsid w:val="00FD33C9"/>
    <w:rsid w:val="00FE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7420175"/>
  <w15:docId w15:val="{096935C5-1547-4949-A559-A2AA0D52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nmay\Desktop\Hackathon\ProWrite-AI\src\assets\resume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60AA2F081E49329EECA3B2D1700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580E6-7B03-429A-B7B9-901CDAEC0A1E}"/>
      </w:docPartPr>
      <w:docPartBody>
        <w:p w:rsidR="00B27523" w:rsidRDefault="00000000">
          <w:pPr>
            <w:pStyle w:val="5560AA2F081E49329EECA3B2D1700656"/>
          </w:pPr>
          <w:r w:rsidRPr="000619BB">
            <w:rPr>
              <w:noProof/>
              <w:lang w:bidi="en-US"/>
            </w:rPr>
            <w:t>Objective</w:t>
          </w:r>
        </w:p>
      </w:docPartBody>
    </w:docPart>
    <w:docPart>
      <w:docPartPr>
        <w:name w:val="1027DF67FA384E668521FDEAF3CBF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2174C-4E53-421F-AADB-0C5F467CD3EF}"/>
      </w:docPartPr>
      <w:docPartBody>
        <w:p w:rsidR="00B27523" w:rsidRDefault="00000000">
          <w:pPr>
            <w:pStyle w:val="1027DF67FA384E668521FDEAF3CBFC5C"/>
          </w:pPr>
          <w:r w:rsidRPr="000619BB">
            <w:rPr>
              <w:noProof/>
              <w:lang w:bidi="en-US"/>
            </w:rPr>
            <w:t>Education</w:t>
          </w:r>
        </w:p>
      </w:docPartBody>
    </w:docPart>
    <w:docPart>
      <w:docPartPr>
        <w:name w:val="D5E13123C7E04440B9309A741FF63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3459F-141B-4C5F-8D34-5E88F05B213A}"/>
      </w:docPartPr>
      <w:docPartBody>
        <w:p w:rsidR="00B27523" w:rsidRDefault="00000000">
          <w:pPr>
            <w:pStyle w:val="D5E13123C7E04440B9309A741FF6314F"/>
          </w:pPr>
          <w:r w:rsidRPr="000619BB">
            <w:rPr>
              <w:noProof/>
              <w:lang w:bidi="en-US"/>
            </w:rPr>
            <w:t>Skills &amp; Abilities</w:t>
          </w:r>
        </w:p>
      </w:docPartBody>
    </w:docPart>
    <w:docPart>
      <w:docPartPr>
        <w:name w:val="64F5D364771A4861802079D2AF572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2812B-D4E9-401C-AEE2-AD210A616284}"/>
      </w:docPartPr>
      <w:docPartBody>
        <w:p w:rsidR="00000000" w:rsidRDefault="006A7012" w:rsidP="006A7012">
          <w:pPr>
            <w:pStyle w:val="64F5D364771A4861802079D2AF572882"/>
          </w:pPr>
          <w:r w:rsidRPr="000619BB">
            <w:rPr>
              <w:noProof/>
              <w:lang w:bidi="en-US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791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38"/>
    <w:rsid w:val="000E249E"/>
    <w:rsid w:val="0034333B"/>
    <w:rsid w:val="00477FAA"/>
    <w:rsid w:val="006A7012"/>
    <w:rsid w:val="00B27523"/>
    <w:rsid w:val="00B31E38"/>
    <w:rsid w:val="00BE6480"/>
    <w:rsid w:val="00D9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60AA2F081E49329EECA3B2D1700656">
    <w:name w:val="5560AA2F081E49329EECA3B2D1700656"/>
  </w:style>
  <w:style w:type="paragraph" w:customStyle="1" w:styleId="1027DF67FA384E668521FDEAF3CBFC5C">
    <w:name w:val="1027DF67FA384E668521FDEAF3CBFC5C"/>
  </w:style>
  <w:style w:type="character" w:styleId="Emphasis">
    <w:name w:val="Emphasis"/>
    <w:basedOn w:val="DefaultParagraphFont"/>
    <w:uiPriority w:val="4"/>
    <w:qFormat/>
    <w:rPr>
      <w:i/>
      <w:iCs/>
    </w:rPr>
  </w:style>
  <w:style w:type="paragraph" w:styleId="ListBullet">
    <w:name w:val="List Bullet"/>
    <w:basedOn w:val="Normal"/>
    <w:uiPriority w:val="5"/>
    <w:qFormat/>
    <w:pPr>
      <w:numPr>
        <w:numId w:val="1"/>
      </w:numPr>
      <w:spacing w:after="80" w:line="240" w:lineRule="auto"/>
    </w:pPr>
    <w:rPr>
      <w:sz w:val="20"/>
      <w:szCs w:val="20"/>
      <w:lang w:val="en-US" w:eastAsia="en-US"/>
    </w:rPr>
  </w:style>
  <w:style w:type="paragraph" w:customStyle="1" w:styleId="D5E13123C7E04440B9309A741FF6314F">
    <w:name w:val="D5E13123C7E04440B9309A741FF6314F"/>
  </w:style>
  <w:style w:type="paragraph" w:customStyle="1" w:styleId="C44043B02D1E4648A8D2D62E7839B116">
    <w:name w:val="C44043B02D1E4648A8D2D62E7839B116"/>
  </w:style>
  <w:style w:type="paragraph" w:customStyle="1" w:styleId="64F5D364771A4861802079D2AF572882">
    <w:name w:val="64F5D364771A4861802079D2AF572882"/>
    <w:rsid w:val="006A7012"/>
  </w:style>
  <w:style w:type="paragraph" w:customStyle="1" w:styleId="9D374BB58F794E21B6611CCFA58CB1C3">
    <w:name w:val="9D374BB58F794E21B6611CCFA58CB1C3"/>
    <w:rsid w:val="006A70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FB41D7F-452F-4915-8526-757A55CD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resume_template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</dc:creator>
  <cp:keywords/>
  <dc:description/>
  <cp:lastModifiedBy>Chinmay Tagade (Student)</cp:lastModifiedBy>
  <cp:revision>57</cp:revision>
  <dcterms:created xsi:type="dcterms:W3CDTF">2023-02-10T19:38:00Z</dcterms:created>
  <dcterms:modified xsi:type="dcterms:W3CDTF">2023-02-12T01:36:00Z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5c09d6bc-3422-4114-a3c9-5cb3bceaa0c1</vt:lpwstr>
  </property>
</Properties>
</file>