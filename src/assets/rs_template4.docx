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657A" w14:textId="5302A427" w:rsidR="00C067C5" w:rsidRPr="00F1558F" w:rsidRDefault="00F1558F">
      <w:pPr>
        <w:pStyle w:val="Title"/>
        <w:rPr>
          <w:sz w:val="160"/>
          <w:szCs w:val="36"/>
        </w:rPr>
      </w:pPr>
      <w:r w:rsidRPr="00F1558F">
        <w:rPr>
          <w:color w:val="000000"/>
          <w:sz w:val="40"/>
          <w:szCs w:val="40"/>
        </w:rPr>
        <w:t>{NAME}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3E83EC4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3E2CA9E" w14:textId="7F0618CD" w:rsidR="00260D3F" w:rsidRPr="00843164" w:rsidRDefault="00F1558F">
            <w:pPr>
              <w:pStyle w:val="ContactInfo"/>
            </w:pPr>
            <w:r>
              <w:rPr>
                <w:color w:val="000000"/>
                <w:sz w:val="27"/>
                <w:szCs w:val="27"/>
              </w:rPr>
              <w:t>{ADDRESS}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46C0AB032D714434B9CEE4006E6EEFF3"/>
        </w:placeholder>
        <w:temporary/>
        <w:showingPlcHdr/>
        <w15:appearance w15:val="hidden"/>
      </w:sdtPr>
      <w:sdtContent>
        <w:p w14:paraId="660D7587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3D784A1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D62AC49" w14:textId="14B14A9A" w:rsidR="00260D3F" w:rsidRPr="00843164" w:rsidRDefault="00F1558F">
            <w:r>
              <w:rPr>
                <w:color w:val="000000"/>
                <w:sz w:val="27"/>
                <w:szCs w:val="27"/>
              </w:rPr>
              <w:t>{OBJECTIVE}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13C18479E81044169CAA02E1C26CCD86"/>
        </w:placeholder>
        <w:temporary/>
        <w:showingPlcHdr/>
        <w15:appearance w15:val="hidden"/>
      </w:sdtPr>
      <w:sdtContent>
        <w:p w14:paraId="4ABFC2A1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733A2588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99A65A4" w14:textId="406A4EA6" w:rsidR="00260D3F" w:rsidRPr="00843164" w:rsidRDefault="00F1558F" w:rsidP="00843164">
            <w:r>
              <w:rPr>
                <w:color w:val="000000"/>
                <w:sz w:val="27"/>
                <w:szCs w:val="27"/>
              </w:rPr>
              <w:t>{SKILLS}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60A1B237C0014FF78F2EB5E6DBE0A535"/>
        </w:placeholder>
        <w:temporary/>
        <w:showingPlcHdr/>
        <w15:appearance w15:val="hidden"/>
      </w:sdtPr>
      <w:sdtContent>
        <w:p w14:paraId="18BED442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3080"/>
        <w:gridCol w:w="5992"/>
      </w:tblGrid>
      <w:tr w:rsidR="00843164" w:rsidRPr="00843164" w14:paraId="7179D660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BE1B992" w14:textId="6862B35E" w:rsidR="00843164" w:rsidRPr="00843164" w:rsidRDefault="00F72F21" w:rsidP="00843164">
            <w:pPr>
              <w:pStyle w:val="Date"/>
            </w:pPr>
            <w:r>
              <w:rPr>
                <w:color w:val="000000"/>
                <w:sz w:val="27"/>
                <w:szCs w:val="27"/>
              </w:rPr>
              <w:t>{</w:t>
            </w:r>
            <w:r>
              <w:rPr>
                <w:color w:val="000000"/>
                <w:sz w:val="27"/>
                <w:szCs w:val="27"/>
                <w:lang w:val="en-GB"/>
              </w:rPr>
              <w:t>#EXPERIENCE</w:t>
            </w:r>
            <w:r>
              <w:rPr>
                <w:color w:val="000000"/>
                <w:sz w:val="27"/>
                <w:szCs w:val="27"/>
              </w:rPr>
              <w:t>}</w:t>
            </w:r>
            <w:r w:rsidR="00F1558F">
              <w:rPr>
                <w:color w:val="000000"/>
                <w:sz w:val="27"/>
                <w:szCs w:val="27"/>
              </w:rPr>
              <w:t>{EXPDATES}</w:t>
            </w:r>
          </w:p>
        </w:tc>
        <w:tc>
          <w:tcPr>
            <w:tcW w:w="4087" w:type="pct"/>
          </w:tcPr>
          <w:p w14:paraId="4D990ED3" w14:textId="34C170E5" w:rsidR="00843164" w:rsidRPr="00843164" w:rsidRDefault="00F1558F" w:rsidP="00297EBC">
            <w:r w:rsidRPr="00F1558F">
              <w:rPr>
                <w:color w:val="000000"/>
                <w:sz w:val="27"/>
                <w:szCs w:val="27"/>
              </w:rPr>
              <w:t>{ROLE}</w:t>
            </w:r>
            <w:r w:rsidR="00843164" w:rsidRPr="00843164">
              <w:t>,  </w:t>
            </w:r>
            <w:r w:rsidRPr="00F1558F">
              <w:rPr>
                <w:color w:val="000000"/>
                <w:sz w:val="27"/>
                <w:szCs w:val="27"/>
              </w:rPr>
              <w:t>{COMPANY}</w:t>
            </w:r>
          </w:p>
          <w:p w14:paraId="03DA8701" w14:textId="3172EA10" w:rsidR="00843164" w:rsidRPr="00843164" w:rsidRDefault="00F1558F" w:rsidP="00297EBC">
            <w:pPr>
              <w:pStyle w:val="ListBullet"/>
            </w:pPr>
            <w:r>
              <w:rPr>
                <w:color w:val="000000"/>
                <w:sz w:val="27"/>
                <w:szCs w:val="27"/>
              </w:rPr>
              <w:t>{EXPD}{/EXPERIENCE}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E8992715DABC478E92EFB1ED4F440CDB"/>
        </w:placeholder>
        <w:temporary/>
        <w:showingPlcHdr/>
        <w15:appearance w15:val="hidden"/>
      </w:sdtPr>
      <w:sdtContent>
        <w:p w14:paraId="7E989361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3068"/>
        <w:gridCol w:w="6004"/>
      </w:tblGrid>
      <w:tr w:rsidR="00843164" w:rsidRPr="00843164" w14:paraId="4B2932C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3E5AEABF" w14:textId="46C31EF8" w:rsidR="00843164" w:rsidRPr="00843164" w:rsidRDefault="00F72F21" w:rsidP="00297EBC">
            <w:pPr>
              <w:pStyle w:val="Date"/>
            </w:pPr>
            <w:r>
              <w:rPr>
                <w:color w:val="000000"/>
                <w:sz w:val="27"/>
                <w:szCs w:val="27"/>
              </w:rPr>
              <w:t>{#EDUCATION}</w:t>
            </w:r>
            <w:r w:rsidR="00F1558F">
              <w:rPr>
                <w:color w:val="000000"/>
                <w:sz w:val="27"/>
                <w:szCs w:val="27"/>
              </w:rPr>
              <w:t>{UNIDATES}</w:t>
            </w:r>
          </w:p>
        </w:tc>
        <w:tc>
          <w:tcPr>
            <w:tcW w:w="4087" w:type="pct"/>
          </w:tcPr>
          <w:p w14:paraId="63639B94" w14:textId="456ECD41" w:rsidR="00843164" w:rsidRDefault="00F1558F" w:rsidP="00297EB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{DEGREE}</w:t>
            </w:r>
            <w:r w:rsidR="00843164" w:rsidRPr="00843164">
              <w:t> </w:t>
            </w:r>
            <w:r>
              <w:t>,</w:t>
            </w:r>
            <w:r>
              <w:rPr>
                <w:color w:val="000000"/>
                <w:sz w:val="27"/>
                <w:szCs w:val="27"/>
              </w:rPr>
              <w:t>{UNIVERSITY}</w:t>
            </w:r>
          </w:p>
          <w:p w14:paraId="40EC7AA0" w14:textId="665F4BBF" w:rsidR="00F1558F" w:rsidRPr="00843164" w:rsidRDefault="00F1558F" w:rsidP="00297EBC">
            <w:r>
              <w:rPr>
                <w:color w:val="000000"/>
                <w:sz w:val="27"/>
                <w:szCs w:val="27"/>
              </w:rPr>
              <w:t>· Relevant coursework: {RELEVANT_COURSEWORK}{/EDUCATION</w:t>
            </w:r>
            <w:r w:rsidR="00AE3599">
              <w:rPr>
                <w:color w:val="000000"/>
                <w:sz w:val="27"/>
                <w:szCs w:val="27"/>
              </w:rPr>
              <w:t>}</w:t>
            </w:r>
          </w:p>
        </w:tc>
      </w:tr>
    </w:tbl>
    <w:p w14:paraId="068DD04B" w14:textId="4AAE18B7" w:rsidR="00126049" w:rsidRPr="00843164" w:rsidRDefault="005823CF" w:rsidP="002563E8">
      <w:pPr>
        <w:pStyle w:val="Heading1"/>
      </w:pPr>
      <w:r>
        <w:rPr>
          <w:color w:val="000000"/>
          <w:sz w:val="27"/>
          <w:szCs w:val="27"/>
        </w:rPr>
        <w:t>Hobbies and Interest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0632841A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97C721D" w14:textId="0C9A3AD5" w:rsidR="00260D3F" w:rsidRPr="00843164" w:rsidRDefault="00F1558F" w:rsidP="00126049">
            <w:r>
              <w:rPr>
                <w:color w:val="000000"/>
                <w:sz w:val="27"/>
                <w:szCs w:val="27"/>
              </w:rPr>
              <w:t>{HOBBIES}</w:t>
            </w:r>
          </w:p>
        </w:tc>
      </w:tr>
    </w:tbl>
    <w:p w14:paraId="65000584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4B3C" w14:textId="77777777" w:rsidR="002A3C0C" w:rsidRDefault="002A3C0C">
      <w:pPr>
        <w:spacing w:after="0"/>
      </w:pPr>
      <w:r>
        <w:separator/>
      </w:r>
    </w:p>
    <w:p w14:paraId="4B001FB4" w14:textId="77777777" w:rsidR="002A3C0C" w:rsidRDefault="002A3C0C"/>
  </w:endnote>
  <w:endnote w:type="continuationSeparator" w:id="0">
    <w:p w14:paraId="7B81B69F" w14:textId="77777777" w:rsidR="002A3C0C" w:rsidRDefault="002A3C0C">
      <w:pPr>
        <w:spacing w:after="0"/>
      </w:pPr>
      <w:r>
        <w:continuationSeparator/>
      </w:r>
    </w:p>
    <w:p w14:paraId="3A47ED52" w14:textId="77777777" w:rsidR="002A3C0C" w:rsidRDefault="002A3C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52470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CB14" w14:textId="77777777" w:rsidR="002A3C0C" w:rsidRDefault="002A3C0C">
      <w:pPr>
        <w:spacing w:after="0"/>
      </w:pPr>
      <w:r>
        <w:separator/>
      </w:r>
    </w:p>
    <w:p w14:paraId="4CDF9E53" w14:textId="77777777" w:rsidR="002A3C0C" w:rsidRDefault="002A3C0C"/>
  </w:footnote>
  <w:footnote w:type="continuationSeparator" w:id="0">
    <w:p w14:paraId="08A83E00" w14:textId="77777777" w:rsidR="002A3C0C" w:rsidRDefault="002A3C0C">
      <w:pPr>
        <w:spacing w:after="0"/>
      </w:pPr>
      <w:r>
        <w:continuationSeparator/>
      </w:r>
    </w:p>
    <w:p w14:paraId="395F4CF5" w14:textId="77777777" w:rsidR="002A3C0C" w:rsidRDefault="002A3C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ACADB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09028">
    <w:abstractNumId w:val="9"/>
  </w:num>
  <w:num w:numId="2" w16cid:durableId="1374426130">
    <w:abstractNumId w:val="9"/>
    <w:lvlOverride w:ilvl="0">
      <w:startOverride w:val="1"/>
    </w:lvlOverride>
  </w:num>
  <w:num w:numId="3" w16cid:durableId="1019043888">
    <w:abstractNumId w:val="9"/>
    <w:lvlOverride w:ilvl="0">
      <w:startOverride w:val="1"/>
    </w:lvlOverride>
  </w:num>
  <w:num w:numId="4" w16cid:durableId="1510367141">
    <w:abstractNumId w:val="9"/>
    <w:lvlOverride w:ilvl="0">
      <w:startOverride w:val="1"/>
    </w:lvlOverride>
  </w:num>
  <w:num w:numId="5" w16cid:durableId="348068108">
    <w:abstractNumId w:val="10"/>
  </w:num>
  <w:num w:numId="6" w16cid:durableId="1999192599">
    <w:abstractNumId w:val="7"/>
  </w:num>
  <w:num w:numId="7" w16cid:durableId="366224299">
    <w:abstractNumId w:val="6"/>
  </w:num>
  <w:num w:numId="8" w16cid:durableId="1436243265">
    <w:abstractNumId w:val="5"/>
  </w:num>
  <w:num w:numId="9" w16cid:durableId="1570580664">
    <w:abstractNumId w:val="4"/>
  </w:num>
  <w:num w:numId="10" w16cid:durableId="63264811">
    <w:abstractNumId w:val="8"/>
  </w:num>
  <w:num w:numId="11" w16cid:durableId="676267517">
    <w:abstractNumId w:val="3"/>
  </w:num>
  <w:num w:numId="12" w16cid:durableId="1645548025">
    <w:abstractNumId w:val="2"/>
  </w:num>
  <w:num w:numId="13" w16cid:durableId="2067994070">
    <w:abstractNumId w:val="1"/>
  </w:num>
  <w:num w:numId="14" w16cid:durableId="73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CF"/>
    <w:rsid w:val="000C0CA7"/>
    <w:rsid w:val="000F2762"/>
    <w:rsid w:val="00126049"/>
    <w:rsid w:val="0014523F"/>
    <w:rsid w:val="00254924"/>
    <w:rsid w:val="002563E8"/>
    <w:rsid w:val="00260D3F"/>
    <w:rsid w:val="002A3C0C"/>
    <w:rsid w:val="004827F9"/>
    <w:rsid w:val="004E25E6"/>
    <w:rsid w:val="00526C73"/>
    <w:rsid w:val="005823CF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AE3599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1558F"/>
    <w:rsid w:val="00F25533"/>
    <w:rsid w:val="00F6077F"/>
    <w:rsid w:val="00F63B5F"/>
    <w:rsid w:val="00F7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3A6F"/>
  <w15:chartTrackingRefBased/>
  <w15:docId w15:val="{DE574879-35E5-4F85-B22B-8007B46C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4743\Downloads\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C0AB032D714434B9CEE4006E6EE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D1669-C1F4-463E-8830-510D448FCAC4}"/>
      </w:docPartPr>
      <w:docPartBody>
        <w:p w:rsidR="00050777" w:rsidRDefault="00000000">
          <w:pPr>
            <w:pStyle w:val="46C0AB032D714434B9CEE4006E6EEFF3"/>
          </w:pPr>
          <w:r w:rsidRPr="00843164">
            <w:t>Objective</w:t>
          </w:r>
        </w:p>
      </w:docPartBody>
    </w:docPart>
    <w:docPart>
      <w:docPartPr>
        <w:name w:val="13C18479E81044169CAA02E1C26CC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1A5E9-1D31-4D75-9DE6-A426F14E7561}"/>
      </w:docPartPr>
      <w:docPartBody>
        <w:p w:rsidR="00050777" w:rsidRDefault="00000000">
          <w:pPr>
            <w:pStyle w:val="13C18479E81044169CAA02E1C26CCD86"/>
          </w:pPr>
          <w:r w:rsidRPr="00843164">
            <w:t>Skills &amp; Abilities</w:t>
          </w:r>
        </w:p>
      </w:docPartBody>
    </w:docPart>
    <w:docPart>
      <w:docPartPr>
        <w:name w:val="60A1B237C0014FF78F2EB5E6DBE0A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966A2-7CA5-4CFC-B6D6-C33C563D65D4}"/>
      </w:docPartPr>
      <w:docPartBody>
        <w:p w:rsidR="00050777" w:rsidRDefault="00000000">
          <w:pPr>
            <w:pStyle w:val="60A1B237C0014FF78F2EB5E6DBE0A535"/>
          </w:pPr>
          <w:r w:rsidRPr="00843164">
            <w:t>Experience</w:t>
          </w:r>
        </w:p>
      </w:docPartBody>
    </w:docPart>
    <w:docPart>
      <w:docPartPr>
        <w:name w:val="E8992715DABC478E92EFB1ED4F440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DC785-E044-4E8F-8491-215AAFD577BC}"/>
      </w:docPartPr>
      <w:docPartBody>
        <w:p w:rsidR="00050777" w:rsidRDefault="00000000">
          <w:pPr>
            <w:pStyle w:val="E8992715DABC478E92EFB1ED4F440CDB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77"/>
    <w:rsid w:val="00050777"/>
    <w:rsid w:val="0067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C0AB032D714434B9CEE4006E6EEFF3">
    <w:name w:val="46C0AB032D714434B9CEE4006E6EEFF3"/>
  </w:style>
  <w:style w:type="paragraph" w:customStyle="1" w:styleId="13C18479E81044169CAA02E1C26CCD86">
    <w:name w:val="13C18479E81044169CAA02E1C26CCD86"/>
  </w:style>
  <w:style w:type="paragraph" w:customStyle="1" w:styleId="60A1B237C0014FF78F2EB5E6DBE0A535">
    <w:name w:val="60A1B237C0014FF78F2EB5E6DBE0A535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E8992715DABC478E92EFB1ED4F440CDB">
    <w:name w:val="E8992715DABC478E92EFB1ED4F44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tf02919464_win32</Template>
  <TotalTime>0</TotalTime>
  <Pages>1</Pages>
  <Words>29</Words>
  <Characters>271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Aayush Shukla</dc:creator>
  <cp:lastModifiedBy>Chinmay Tagade (Student)</cp:lastModifiedBy>
  <cp:revision>7</cp:revision>
  <dcterms:created xsi:type="dcterms:W3CDTF">2023-02-11T14:37:00Z</dcterms:created>
  <dcterms:modified xsi:type="dcterms:W3CDTF">2023-02-11T17:32:00Z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fe88403bb11e82f5ba3bece6ae258ad45e52ca32bb2f938fa3e02e8104eb2472</vt:lpwstr>
  </property>
</Properties>
</file>