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9026"/>
      </w:tblGrid>
      <w:tr w:rsidR="00692703" w:rsidRPr="007138F7" w14:paraId="053F22CB" w14:textId="77777777" w:rsidTr="00405022">
        <w:trPr>
          <w:trHeight w:hRule="exact" w:val="1800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1340E79D" w14:textId="09823061" w:rsidR="00692703" w:rsidRPr="007138F7" w:rsidRDefault="00FE685B" w:rsidP="00913946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{NAME}</w:t>
            </w:r>
          </w:p>
          <w:p w14:paraId="3C02236A" w14:textId="04599D84" w:rsidR="00692703" w:rsidRPr="007138F7" w:rsidRDefault="00000000" w:rsidP="00913946">
            <w:pPr>
              <w:pStyle w:val="ContactInfo"/>
              <w:contextualSpacing w:val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address:"/>
                <w:tag w:val="Enter address:"/>
                <w:id w:val="352083995"/>
                <w:placeholder>
                  <w:docPart w:val="69C5EF539F1F4E958B3B1EA4EB88DBC0"/>
                </w:placeholder>
                <w:temporary/>
                <w:showingPlcHdr/>
                <w15:appearance w15:val="hidden"/>
              </w:sdtPr>
              <w:sdtContent>
                <w:r w:rsidR="00C57FC6" w:rsidRPr="007138F7">
                  <w:rPr>
                    <w:lang w:val="en-GB" w:bidi="en-GB"/>
                  </w:rPr>
                  <w:t>Address</w:t>
                </w:r>
              </w:sdtContent>
            </w:sdt>
            <w:r w:rsidR="00FE685B">
              <w:rPr>
                <w:lang w:val="en-GB"/>
              </w:rPr>
              <w:t xml:space="preserve"> {ADDRESS}</w:t>
            </w:r>
            <w:r w:rsidR="00692703" w:rsidRPr="007138F7">
              <w:rPr>
                <w:lang w:val="en-GB" w:bidi="en-GB"/>
              </w:rPr>
              <w:t xml:space="preserve"> </w:t>
            </w:r>
            <w:sdt>
              <w:sdtPr>
                <w:rPr>
                  <w:lang w:val="en-GB"/>
                </w:rPr>
                <w:alias w:val="Divider dot:"/>
                <w:tag w:val="Divider dot:"/>
                <w:id w:val="-1459182552"/>
                <w:placeholder>
                  <w:docPart w:val="B52F9389DC1D4411A361DA33B190839B"/>
                </w:placeholder>
                <w:temporary/>
                <w:showingPlcHdr/>
                <w15:appearance w15:val="hidden"/>
              </w:sdtPr>
              <w:sdtContent>
                <w:r w:rsidR="00692703" w:rsidRPr="007138F7">
                  <w:rPr>
                    <w:lang w:val="en-GB" w:bidi="en-GB"/>
                  </w:rPr>
                  <w:t>·</w:t>
                </w:r>
              </w:sdtContent>
            </w:sdt>
            <w:r w:rsidR="00692703" w:rsidRPr="007138F7">
              <w:rPr>
                <w:lang w:val="en-GB" w:bidi="en-GB"/>
              </w:rPr>
              <w:t xml:space="preserve"> </w:t>
            </w:r>
            <w:r w:rsidR="00FE685B">
              <w:rPr>
                <w:lang w:val="en-GB" w:bidi="en-GB"/>
              </w:rPr>
              <w:t>Mobile {MOBILE}</w:t>
            </w:r>
          </w:p>
          <w:p w14:paraId="391567E2" w14:textId="11D9237E" w:rsidR="00692703" w:rsidRPr="007138F7" w:rsidRDefault="00000000" w:rsidP="00913946">
            <w:pPr>
              <w:pStyle w:val="ContactInfoEmphasis"/>
              <w:contextualSpacing w:val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email address:"/>
                <w:tag w:val="Enter email address:"/>
                <w:id w:val="1154873695"/>
                <w:placeholder>
                  <w:docPart w:val="A25892AB63D04FE1AAD597AE1BFB62F2"/>
                </w:placeholder>
                <w:temporary/>
                <w:showingPlcHdr/>
                <w15:appearance w15:val="hidden"/>
              </w:sdtPr>
              <w:sdtContent>
                <w:r w:rsidR="00C57FC6" w:rsidRPr="007138F7">
                  <w:rPr>
                    <w:lang w:val="en-GB" w:bidi="en-GB"/>
                  </w:rPr>
                  <w:t>Email</w:t>
                </w:r>
              </w:sdtContent>
            </w:sdt>
            <w:r w:rsidR="00FE685B">
              <w:rPr>
                <w:lang w:val="en-GB"/>
              </w:rPr>
              <w:t xml:space="preserve"> {EMAIL}</w:t>
            </w:r>
            <w:r w:rsidR="00692703" w:rsidRPr="007138F7">
              <w:rPr>
                <w:lang w:val="en-GB" w:bidi="en-GB"/>
              </w:rPr>
              <w:t xml:space="preserve"> </w:t>
            </w:r>
          </w:p>
        </w:tc>
      </w:tr>
      <w:tr w:rsidR="009571D8" w:rsidRPr="007138F7" w14:paraId="7B751550" w14:textId="77777777" w:rsidTr="00405022">
        <w:tc>
          <w:tcPr>
            <w:tcW w:w="9026" w:type="dxa"/>
            <w:tcMar>
              <w:top w:w="432" w:type="dxa"/>
            </w:tcMar>
          </w:tcPr>
          <w:p w14:paraId="6226897B" w14:textId="660D735E" w:rsidR="001755A8" w:rsidRPr="007138F7" w:rsidRDefault="00FE685B" w:rsidP="00913946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>{OBJECTIVE}</w:t>
            </w:r>
          </w:p>
        </w:tc>
      </w:tr>
    </w:tbl>
    <w:p w14:paraId="1AAE25DB" w14:textId="77777777" w:rsidR="00517CFA" w:rsidRDefault="00405022" w:rsidP="004E01EB">
      <w:pPr>
        <w:pStyle w:val="Heading1"/>
        <w:rPr>
          <w:noProof/>
          <w:lang w:val="en-GB"/>
        </w:rPr>
      </w:pPr>
      <w:r>
        <w:rPr>
          <w:noProof/>
          <w:lang w:val="en-GB"/>
        </w:rPr>
        <w:t>{#HASEXP}</w:t>
      </w:r>
      <w:r w:rsidR="00FE685B">
        <w:rPr>
          <w:lang w:val="en-GB"/>
        </w:rPr>
        <w:t>experien</w:t>
      </w:r>
      <w:r>
        <w:rPr>
          <w:lang w:val="en-GB"/>
        </w:rPr>
        <w:t>ce</w:t>
      </w:r>
      <w:r>
        <w:rPr>
          <w:noProof/>
          <w:lang w:val="en-GB"/>
        </w:rPr>
        <w:t>{/HASEXP}</w:t>
      </w:r>
    </w:p>
    <w:p w14:paraId="55BF91E7" w14:textId="5F249D29" w:rsidR="004E01EB" w:rsidRPr="007138F7" w:rsidRDefault="00F2546C" w:rsidP="00517CFA">
      <w:pPr>
        <w:rPr>
          <w:lang w:val="en-GB"/>
        </w:rPr>
      </w:pPr>
      <w:r>
        <w:rPr>
          <w:noProof/>
          <w:lang w:val="en-GB"/>
        </w:rPr>
        <w:t>{#</w:t>
      </w:r>
      <w:r>
        <w:rPr>
          <w:lang w:val="en-GB"/>
        </w:rPr>
        <w:t>EXPERIENCE</w:t>
      </w:r>
      <w:r>
        <w:rPr>
          <w:noProof/>
          <w:lang w:val="en-GB"/>
        </w:rPr>
        <w:t>}</w:t>
      </w:r>
    </w:p>
    <w:tbl>
      <w:tblPr>
        <w:tblStyle w:val="TableGrid"/>
        <w:tblW w:w="476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582"/>
      </w:tblGrid>
      <w:tr w:rsidR="001D0BF1" w:rsidRPr="007138F7" w14:paraId="45DFB0CF" w14:textId="77777777" w:rsidTr="007669ED">
        <w:trPr>
          <w:trHeight w:val="759"/>
        </w:trPr>
        <w:tc>
          <w:tcPr>
            <w:tcW w:w="8582" w:type="dxa"/>
          </w:tcPr>
          <w:p w14:paraId="314D1DDD" w14:textId="3AD8478A" w:rsidR="001D0BF1" w:rsidRPr="007138F7" w:rsidRDefault="00FE685B" w:rsidP="001D0BF1">
            <w:pPr>
              <w:pStyle w:val="Heading3"/>
              <w:contextualSpacing w:val="0"/>
              <w:rPr>
                <w:lang w:val="en-GB"/>
              </w:rPr>
            </w:pPr>
            <w:r>
              <w:rPr>
                <w:lang w:val="en-GB"/>
              </w:rPr>
              <w:t>{EXPDATES}</w:t>
            </w:r>
          </w:p>
          <w:p w14:paraId="767F840B" w14:textId="75FF1BB5" w:rsidR="001D0BF1" w:rsidRPr="007138F7" w:rsidRDefault="00000000" w:rsidP="001D0BF1">
            <w:pPr>
              <w:pStyle w:val="Heading2"/>
              <w:contextualSpacing w:val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job title 1:"/>
                <w:tag w:val="Enter job title 1:"/>
                <w:id w:val="1301963717"/>
                <w:placeholder>
                  <w:docPart w:val="C88564B1605946D4AA7FF45FBDF5DB98"/>
                </w:placeholder>
                <w:temporary/>
                <w:showingPlcHdr/>
                <w15:appearance w15:val="hidden"/>
              </w:sdtPr>
              <w:sdtContent>
                <w:r w:rsidR="001D0BF1" w:rsidRPr="007138F7">
                  <w:rPr>
                    <w:lang w:val="en-GB" w:bidi="en-GB"/>
                  </w:rPr>
                  <w:t>Job Title</w:t>
                </w:r>
              </w:sdtContent>
            </w:sdt>
            <w:r w:rsidR="00FE685B">
              <w:rPr>
                <w:lang w:val="en-GB"/>
              </w:rPr>
              <w:t xml:space="preserve"> {ROLE}</w:t>
            </w:r>
            <w:r w:rsidR="001D0BF1" w:rsidRPr="007138F7">
              <w:rPr>
                <w:lang w:val="en-GB" w:bidi="en-GB"/>
              </w:rPr>
              <w:t xml:space="preserve">, </w:t>
            </w:r>
            <w:sdt>
              <w:sdtPr>
                <w:rPr>
                  <w:rStyle w:val="SubtleReference"/>
                  <w:lang w:val="en-GB"/>
                </w:rPr>
                <w:alias w:val="Enter company 1:"/>
                <w:tag w:val="Enter company 1:"/>
                <w:id w:val="-1746411152"/>
                <w:placeholder>
                  <w:docPart w:val="5EFCE8BE10664C5D907C456EF1ABE299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D66A52" w:rsidRPr="007138F7">
                  <w:rPr>
                    <w:rStyle w:val="SubtleReference"/>
                    <w:lang w:val="en-GB" w:bidi="en-GB"/>
                  </w:rPr>
                  <w:t>Company</w:t>
                </w:r>
              </w:sdtContent>
            </w:sdt>
            <w:r w:rsidR="00FE685B">
              <w:rPr>
                <w:rStyle w:val="SubtleReference"/>
                <w:lang w:val="en-GB"/>
              </w:rPr>
              <w:t xml:space="preserve"> </w:t>
            </w:r>
            <w:r w:rsidR="00FE685B">
              <w:rPr>
                <w:rStyle w:val="SubtleReference"/>
              </w:rPr>
              <w:t>{COMPANY}</w:t>
            </w:r>
          </w:p>
          <w:p w14:paraId="7467961E" w14:textId="77777777" w:rsidR="007669ED" w:rsidRDefault="00FE685B" w:rsidP="001D0BF1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>{EXPD</w:t>
            </w:r>
            <w:r w:rsidR="007669ED">
              <w:rPr>
                <w:lang w:val="en-GB"/>
              </w:rPr>
              <w:t>}</w:t>
            </w:r>
          </w:p>
          <w:p w14:paraId="14F99542" w14:textId="343F1DD0" w:rsidR="00A7270C" w:rsidRPr="007138F7" w:rsidRDefault="00A7270C" w:rsidP="001D0BF1">
            <w:pPr>
              <w:contextualSpacing w:val="0"/>
              <w:rPr>
                <w:lang w:val="en-GB"/>
              </w:rPr>
            </w:pPr>
          </w:p>
        </w:tc>
      </w:tr>
    </w:tbl>
    <w:p w14:paraId="7A46BA7A" w14:textId="19E28E9A" w:rsidR="007669ED" w:rsidRDefault="007669ED" w:rsidP="007669ED">
      <w:pPr>
        <w:rPr>
          <w:lang w:val="en-GB"/>
        </w:rPr>
      </w:pPr>
      <w:r>
        <w:rPr>
          <w:lang w:val="en-GB"/>
        </w:rPr>
        <w:t>{/EXPERIENCE}</w:t>
      </w:r>
    </w:p>
    <w:p w14:paraId="53083FF0" w14:textId="02F4F03F" w:rsidR="00DA59AA" w:rsidRDefault="00000000" w:rsidP="0097790C">
      <w:pPr>
        <w:pStyle w:val="Heading1"/>
        <w:rPr>
          <w:lang w:val="en-GB"/>
        </w:rPr>
      </w:pPr>
      <w:sdt>
        <w:sdtPr>
          <w:rPr>
            <w:lang w:val="en-GB"/>
          </w:rPr>
          <w:alias w:val="Education:"/>
          <w:tag w:val="Education:"/>
          <w:id w:val="-1908763273"/>
          <w:placeholder>
            <w:docPart w:val="A29A2B1FA3A946F8A837712B55CC6144"/>
          </w:placeholder>
          <w:temporary/>
          <w:showingPlcHdr/>
          <w15:appearance w15:val="hidden"/>
        </w:sdtPr>
        <w:sdtContent>
          <w:r w:rsidR="00DA59AA" w:rsidRPr="007138F7">
            <w:rPr>
              <w:lang w:val="en-GB" w:bidi="en-GB"/>
            </w:rPr>
            <w:t>Education</w:t>
          </w:r>
        </w:sdtContent>
      </w:sdt>
    </w:p>
    <w:p w14:paraId="09B16048" w14:textId="23BB586A" w:rsidR="003C31E3" w:rsidRPr="007138F7" w:rsidRDefault="003C31E3" w:rsidP="003C31E3">
      <w:pPr>
        <w:rPr>
          <w:lang w:val="en-GB"/>
        </w:rPr>
      </w:pPr>
      <w:r>
        <w:rPr>
          <w:lang w:val="en-GB"/>
        </w:rPr>
        <w:t>{#EDUCATION}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D0BF1" w:rsidRPr="007138F7" w14:paraId="704E8C90" w14:textId="77777777" w:rsidTr="00261123">
        <w:tc>
          <w:tcPr>
            <w:tcW w:w="8958" w:type="dxa"/>
          </w:tcPr>
          <w:p w14:paraId="7E89BBD1" w14:textId="119CFBF2" w:rsidR="001D0BF1" w:rsidRPr="007138F7" w:rsidRDefault="00261123" w:rsidP="001D0BF1">
            <w:pPr>
              <w:pStyle w:val="Heading3"/>
              <w:contextualSpacing w:val="0"/>
              <w:rPr>
                <w:lang w:val="en-GB"/>
              </w:rPr>
            </w:pPr>
            <w:r>
              <w:rPr>
                <w:lang w:val="en-GB"/>
              </w:rPr>
              <w:t>{UNIDATES}</w:t>
            </w:r>
          </w:p>
          <w:p w14:paraId="04F734C5" w14:textId="57AE965E" w:rsidR="001D0BF1" w:rsidRPr="007138F7" w:rsidRDefault="00261123" w:rsidP="001D0BF1">
            <w:pPr>
              <w:pStyle w:val="Heading2"/>
              <w:contextualSpacing w:val="0"/>
              <w:rPr>
                <w:lang w:val="en-GB"/>
              </w:rPr>
            </w:pPr>
            <w:r>
              <w:rPr>
                <w:lang w:val="en-GB"/>
              </w:rPr>
              <w:t>{DEGREE}</w:t>
            </w:r>
            <w:r w:rsidR="001D0BF1"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{UNIVERSITY}</w:t>
            </w:r>
          </w:p>
          <w:p w14:paraId="195D8835" w14:textId="77777777" w:rsidR="00261123" w:rsidRDefault="00261123" w:rsidP="007538DC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>{RELEVANT_COURSEWORK</w:t>
            </w:r>
            <w:r w:rsidR="003C31E3">
              <w:rPr>
                <w:lang w:val="en-GB"/>
              </w:rPr>
              <w:t>}</w:t>
            </w:r>
          </w:p>
          <w:p w14:paraId="1AB01627" w14:textId="745C70BA" w:rsidR="00A7270C" w:rsidRPr="007138F7" w:rsidRDefault="00A7270C" w:rsidP="007538DC">
            <w:pPr>
              <w:contextualSpacing w:val="0"/>
              <w:rPr>
                <w:lang w:val="en-GB"/>
              </w:rPr>
            </w:pPr>
          </w:p>
        </w:tc>
      </w:tr>
    </w:tbl>
    <w:p w14:paraId="7BCA2FC5" w14:textId="51F4A211" w:rsidR="003C31E3" w:rsidRDefault="003C31E3" w:rsidP="003C31E3">
      <w:pPr>
        <w:rPr>
          <w:lang w:val="en-GB"/>
        </w:rPr>
      </w:pPr>
      <w:r>
        <w:rPr>
          <w:lang w:val="en-GB"/>
        </w:rPr>
        <w:t>{/EDUCATION}</w:t>
      </w:r>
    </w:p>
    <w:sdt>
      <w:sdtPr>
        <w:rPr>
          <w:lang w:val="en-GB"/>
        </w:rPr>
        <w:alias w:val="Skills:"/>
        <w:tag w:val="Skills:"/>
        <w:id w:val="-1392877668"/>
        <w:placeholder>
          <w:docPart w:val="9CA756B0403846A0A2FD6777D55B387A"/>
        </w:placeholder>
        <w:temporary/>
        <w:showingPlcHdr/>
        <w15:appearance w15:val="hidden"/>
      </w:sdtPr>
      <w:sdtContent>
        <w:p w14:paraId="012D1051" w14:textId="7922C2B8" w:rsidR="00486277" w:rsidRPr="007138F7" w:rsidRDefault="00486277" w:rsidP="00486277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27"/>
        <w:gridCol w:w="4499"/>
      </w:tblGrid>
      <w:tr w:rsidR="003A0632" w:rsidRPr="007138F7" w14:paraId="5B648612" w14:textId="77777777" w:rsidTr="00CF1A49">
        <w:tc>
          <w:tcPr>
            <w:tcW w:w="4675" w:type="dxa"/>
          </w:tcPr>
          <w:p w14:paraId="4424FDDA" w14:textId="6C61AE32" w:rsidR="001F4E6D" w:rsidRPr="00261123" w:rsidRDefault="00261123" w:rsidP="00261123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{SKILLS}</w:t>
            </w:r>
          </w:p>
        </w:tc>
        <w:tc>
          <w:tcPr>
            <w:tcW w:w="4675" w:type="dxa"/>
            <w:tcMar>
              <w:left w:w="360" w:type="dxa"/>
            </w:tcMar>
          </w:tcPr>
          <w:p w14:paraId="1FBE1CD3" w14:textId="3D8461CE" w:rsidR="001E3120" w:rsidRPr="00261123" w:rsidRDefault="001E3120" w:rsidP="00261123">
            <w:pPr>
              <w:pStyle w:val="ListBullet"/>
              <w:numPr>
                <w:ilvl w:val="0"/>
                <w:numId w:val="0"/>
              </w:numPr>
              <w:contextualSpacing w:val="0"/>
              <w:rPr>
                <w:lang w:val="en-GB"/>
              </w:rPr>
            </w:pPr>
          </w:p>
        </w:tc>
      </w:tr>
    </w:tbl>
    <w:p w14:paraId="3A783BF4" w14:textId="4DC46F57" w:rsidR="00AD782D" w:rsidRPr="007138F7" w:rsidRDefault="00261123" w:rsidP="0062312F">
      <w:pPr>
        <w:pStyle w:val="Heading1"/>
        <w:rPr>
          <w:lang w:val="en-GB"/>
        </w:rPr>
      </w:pPr>
      <w:r>
        <w:rPr>
          <w:lang w:val="en-GB"/>
        </w:rPr>
        <w:t>Hobbies</w:t>
      </w:r>
    </w:p>
    <w:p w14:paraId="31A0CA32" w14:textId="5900121E" w:rsidR="00B51D1B" w:rsidRPr="007138F7" w:rsidRDefault="00261123" w:rsidP="006E1507">
      <w:pPr>
        <w:rPr>
          <w:lang w:val="en-GB"/>
        </w:rPr>
      </w:pPr>
      <w:r>
        <w:rPr>
          <w:lang w:val="en-GB"/>
        </w:rPr>
        <w:t>{HOBBIES}</w:t>
      </w:r>
    </w:p>
    <w:sectPr w:rsidR="00B51D1B" w:rsidRPr="007138F7" w:rsidSect="007138F7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C772" w14:textId="77777777" w:rsidR="005B207D" w:rsidRDefault="005B207D" w:rsidP="0068194B">
      <w:r>
        <w:separator/>
      </w:r>
    </w:p>
    <w:p w14:paraId="1CE35AED" w14:textId="77777777" w:rsidR="005B207D" w:rsidRDefault="005B207D"/>
    <w:p w14:paraId="5923E8F9" w14:textId="77777777" w:rsidR="005B207D" w:rsidRDefault="005B207D"/>
  </w:endnote>
  <w:endnote w:type="continuationSeparator" w:id="0">
    <w:p w14:paraId="07F2292C" w14:textId="77777777" w:rsidR="005B207D" w:rsidRDefault="005B207D" w:rsidP="0068194B">
      <w:r>
        <w:continuationSeparator/>
      </w:r>
    </w:p>
    <w:p w14:paraId="702221D9" w14:textId="77777777" w:rsidR="005B207D" w:rsidRDefault="005B207D"/>
    <w:p w14:paraId="687969C1" w14:textId="77777777" w:rsidR="005B207D" w:rsidRDefault="005B2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CEE04" w14:textId="77777777" w:rsidR="002B2958" w:rsidRDefault="002B295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138F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F1CE" w14:textId="77777777" w:rsidR="005B207D" w:rsidRDefault="005B207D" w:rsidP="0068194B">
      <w:r>
        <w:separator/>
      </w:r>
    </w:p>
    <w:p w14:paraId="78053B55" w14:textId="77777777" w:rsidR="005B207D" w:rsidRDefault="005B207D"/>
    <w:p w14:paraId="7BC2215D" w14:textId="77777777" w:rsidR="005B207D" w:rsidRDefault="005B207D"/>
  </w:footnote>
  <w:footnote w:type="continuationSeparator" w:id="0">
    <w:p w14:paraId="0F2A8413" w14:textId="77777777" w:rsidR="005B207D" w:rsidRDefault="005B207D" w:rsidP="0068194B">
      <w:r>
        <w:continuationSeparator/>
      </w:r>
    </w:p>
    <w:p w14:paraId="6D1992E2" w14:textId="77777777" w:rsidR="005B207D" w:rsidRDefault="005B207D"/>
    <w:p w14:paraId="0924DAF8" w14:textId="77777777" w:rsidR="005B207D" w:rsidRDefault="005B20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A13E" w14:textId="77777777" w:rsidR="00236D54" w:rsidRPr="007138F7" w:rsidRDefault="00F476C4" w:rsidP="005A1B10">
    <w:pPr>
      <w:pStyle w:val="Header"/>
      <w:rPr>
        <w:lang w:val="en-GB"/>
      </w:rPr>
    </w:pPr>
    <w:r w:rsidRPr="007138F7"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0C4AED" wp14:editId="64A318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A370A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0667163">
    <w:abstractNumId w:val="9"/>
  </w:num>
  <w:num w:numId="2" w16cid:durableId="1628001971">
    <w:abstractNumId w:val="8"/>
  </w:num>
  <w:num w:numId="3" w16cid:durableId="1369063229">
    <w:abstractNumId w:val="7"/>
  </w:num>
  <w:num w:numId="4" w16cid:durableId="1804343885">
    <w:abstractNumId w:val="6"/>
  </w:num>
  <w:num w:numId="5" w16cid:durableId="1869836200">
    <w:abstractNumId w:val="10"/>
  </w:num>
  <w:num w:numId="6" w16cid:durableId="243153813">
    <w:abstractNumId w:val="3"/>
  </w:num>
  <w:num w:numId="7" w16cid:durableId="1609503253">
    <w:abstractNumId w:val="11"/>
  </w:num>
  <w:num w:numId="8" w16cid:durableId="484666656">
    <w:abstractNumId w:val="2"/>
  </w:num>
  <w:num w:numId="9" w16cid:durableId="1677729475">
    <w:abstractNumId w:val="12"/>
  </w:num>
  <w:num w:numId="10" w16cid:durableId="872352082">
    <w:abstractNumId w:val="5"/>
  </w:num>
  <w:num w:numId="11" w16cid:durableId="1427768109">
    <w:abstractNumId w:val="4"/>
  </w:num>
  <w:num w:numId="12" w16cid:durableId="1145125693">
    <w:abstractNumId w:val="1"/>
  </w:num>
  <w:num w:numId="13" w16cid:durableId="50024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5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12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31E3"/>
    <w:rsid w:val="003D380F"/>
    <w:rsid w:val="003E160D"/>
    <w:rsid w:val="003F1D5F"/>
    <w:rsid w:val="00405022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CFA"/>
    <w:rsid w:val="00566A35"/>
    <w:rsid w:val="0056701E"/>
    <w:rsid w:val="005740D7"/>
    <w:rsid w:val="005A0F26"/>
    <w:rsid w:val="005A1B10"/>
    <w:rsid w:val="005A6850"/>
    <w:rsid w:val="005B1B1B"/>
    <w:rsid w:val="005B207D"/>
    <w:rsid w:val="005C5932"/>
    <w:rsid w:val="005D3CA7"/>
    <w:rsid w:val="005D4CC1"/>
    <w:rsid w:val="005F4B91"/>
    <w:rsid w:val="005F55D2"/>
    <w:rsid w:val="006003A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602"/>
    <w:rsid w:val="00712D8B"/>
    <w:rsid w:val="007138F7"/>
    <w:rsid w:val="007273B7"/>
    <w:rsid w:val="00733E0A"/>
    <w:rsid w:val="0074403D"/>
    <w:rsid w:val="00746D44"/>
    <w:rsid w:val="007538DC"/>
    <w:rsid w:val="00757803"/>
    <w:rsid w:val="007669E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667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70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2AB0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7AA8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546C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1E27B"/>
  <w15:chartTrackingRefBased/>
  <w15:docId w15:val="{C01700AC-74E9-427E-821B-E61D9B5A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th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C5EF539F1F4E958B3B1EA4EB88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75F26-EDCA-4709-8055-1B4282536E83}"/>
      </w:docPartPr>
      <w:docPartBody>
        <w:p w:rsidR="00C114C6" w:rsidRDefault="00000000">
          <w:pPr>
            <w:pStyle w:val="69C5EF539F1F4E958B3B1EA4EB88DBC0"/>
          </w:pPr>
          <w:r w:rsidRPr="007138F7">
            <w:rPr>
              <w:lang w:bidi="en-GB"/>
            </w:rPr>
            <w:t>Address</w:t>
          </w:r>
        </w:p>
      </w:docPartBody>
    </w:docPart>
    <w:docPart>
      <w:docPartPr>
        <w:name w:val="B52F9389DC1D4411A361DA33B1908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143A3-88C0-469B-B355-8439695DF52E}"/>
      </w:docPartPr>
      <w:docPartBody>
        <w:p w:rsidR="00C114C6" w:rsidRDefault="00000000">
          <w:pPr>
            <w:pStyle w:val="B52F9389DC1D4411A361DA33B190839B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A25892AB63D04FE1AAD597AE1BFB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01B55-79AA-472A-9CB1-E33A8F9C20DA}"/>
      </w:docPartPr>
      <w:docPartBody>
        <w:p w:rsidR="00C114C6" w:rsidRDefault="00000000">
          <w:pPr>
            <w:pStyle w:val="A25892AB63D04FE1AAD597AE1BFB62F2"/>
          </w:pPr>
          <w:r w:rsidRPr="007138F7">
            <w:rPr>
              <w:lang w:bidi="en-GB"/>
            </w:rPr>
            <w:t>Email</w:t>
          </w:r>
        </w:p>
      </w:docPartBody>
    </w:docPart>
    <w:docPart>
      <w:docPartPr>
        <w:name w:val="C88564B1605946D4AA7FF45FBDF5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F7DC5-81CA-4105-BB65-98694DA9C18B}"/>
      </w:docPartPr>
      <w:docPartBody>
        <w:p w:rsidR="00C114C6" w:rsidRDefault="00000000">
          <w:pPr>
            <w:pStyle w:val="C88564B1605946D4AA7FF45FBDF5DB98"/>
          </w:pPr>
          <w:r w:rsidRPr="007138F7">
            <w:rPr>
              <w:lang w:bidi="en-GB"/>
            </w:rPr>
            <w:t>Job Title</w:t>
          </w:r>
        </w:p>
      </w:docPartBody>
    </w:docPart>
    <w:docPart>
      <w:docPartPr>
        <w:name w:val="5EFCE8BE10664C5D907C456EF1AB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15A5D-4742-4A60-9892-177B12B892D3}"/>
      </w:docPartPr>
      <w:docPartBody>
        <w:p w:rsidR="00C114C6" w:rsidRDefault="00000000">
          <w:pPr>
            <w:pStyle w:val="5EFCE8BE10664C5D907C456EF1ABE299"/>
          </w:pPr>
          <w:r w:rsidRPr="007138F7">
            <w:rPr>
              <w:rStyle w:val="SubtleReference"/>
              <w:lang w:bidi="en-GB"/>
            </w:rPr>
            <w:t>Company</w:t>
          </w:r>
        </w:p>
      </w:docPartBody>
    </w:docPart>
    <w:docPart>
      <w:docPartPr>
        <w:name w:val="A29A2B1FA3A946F8A837712B55CC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2D57-B4AE-43CF-9051-A2B646B7A2BD}"/>
      </w:docPartPr>
      <w:docPartBody>
        <w:p w:rsidR="00C114C6" w:rsidRDefault="00000000">
          <w:pPr>
            <w:pStyle w:val="A29A2B1FA3A946F8A837712B55CC6144"/>
          </w:pPr>
          <w:r w:rsidRPr="007138F7">
            <w:rPr>
              <w:lang w:bidi="en-GB"/>
            </w:rPr>
            <w:t>Education</w:t>
          </w:r>
        </w:p>
      </w:docPartBody>
    </w:docPart>
    <w:docPart>
      <w:docPartPr>
        <w:name w:val="9CA756B0403846A0A2FD6777D55B3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C21A6-885F-4EE7-B783-95FC12C7DB8F}"/>
      </w:docPartPr>
      <w:docPartBody>
        <w:p w:rsidR="00C114C6" w:rsidRDefault="00000000">
          <w:pPr>
            <w:pStyle w:val="9CA756B0403846A0A2FD6777D55B387A"/>
          </w:pPr>
          <w:r w:rsidRPr="007138F7">
            <w:rPr>
              <w:lang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C0"/>
    <w:rsid w:val="002651B2"/>
    <w:rsid w:val="00A641C0"/>
    <w:rsid w:val="00C114C6"/>
    <w:rsid w:val="00D35C5A"/>
    <w:rsid w:val="00D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9C5EF539F1F4E958B3B1EA4EB88DBC0">
    <w:name w:val="69C5EF539F1F4E958B3B1EA4EB88DBC0"/>
  </w:style>
  <w:style w:type="paragraph" w:customStyle="1" w:styleId="B52F9389DC1D4411A361DA33B190839B">
    <w:name w:val="B52F9389DC1D4411A361DA33B190839B"/>
  </w:style>
  <w:style w:type="paragraph" w:customStyle="1" w:styleId="A25892AB63D04FE1AAD597AE1BFB62F2">
    <w:name w:val="A25892AB63D04FE1AAD597AE1BFB62F2"/>
  </w:style>
  <w:style w:type="paragraph" w:customStyle="1" w:styleId="C88564B1605946D4AA7FF45FBDF5DB98">
    <w:name w:val="C88564B1605946D4AA7FF45FBDF5DB9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EFCE8BE10664C5D907C456EF1ABE299">
    <w:name w:val="5EFCE8BE10664C5D907C456EF1ABE299"/>
  </w:style>
  <w:style w:type="paragraph" w:customStyle="1" w:styleId="A29A2B1FA3A946F8A837712B55CC6144">
    <w:name w:val="A29A2B1FA3A946F8A837712B55CC6144"/>
  </w:style>
  <w:style w:type="paragraph" w:customStyle="1" w:styleId="9CA756B0403846A0A2FD6777D55B387A">
    <w:name w:val="9CA756B0403846A0A2FD6777D55B387A"/>
  </w:style>
  <w:style w:type="paragraph" w:customStyle="1" w:styleId="0CFF6F9BCBC8454E91A50C629A779C11">
    <w:name w:val="0CFF6F9BCBC8454E91A50C629A779C11"/>
    <w:rsid w:val="00265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Vyas</dc:creator>
  <cp:keywords/>
  <dc:description/>
  <cp:lastModifiedBy>Chinmay Tagade (Student)</cp:lastModifiedBy>
  <cp:revision>18</cp:revision>
  <dcterms:created xsi:type="dcterms:W3CDTF">2023-02-11T23:36:00Z</dcterms:created>
  <dcterms:modified xsi:type="dcterms:W3CDTF">2023-02-12T02:11:00Z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810d97ac1a6492672dfc29af5ac96b3d40b38ae0d1cfb3f4b0f2902d5306034a</vt:lpwstr>
  </property>
</Properties>
</file>