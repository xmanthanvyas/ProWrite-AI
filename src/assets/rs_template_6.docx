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5760" w14:textId="6B4EDF9E" w:rsidR="00816216" w:rsidRDefault="009050CE" w:rsidP="00141A4C">
      <w:pPr>
        <w:pStyle w:val="Title"/>
      </w:pPr>
      <w:r>
        <w:t>{NAME}</w:t>
      </w:r>
    </w:p>
    <w:p w14:paraId="1875E368" w14:textId="4F3CA0FE" w:rsidR="00141A4C" w:rsidRDefault="009050CE" w:rsidP="00141A4C">
      <w:r>
        <w:t>{ADDRESS}</w:t>
      </w:r>
      <w:r w:rsidR="00141A4C">
        <w:t> | </w:t>
      </w:r>
      <w:r>
        <w:t xml:space="preserve"> {MOBILE}</w:t>
      </w:r>
      <w:r w:rsidR="00141A4C">
        <w:t> | </w:t>
      </w:r>
      <w:r>
        <w:t>{EMAIL}</w:t>
      </w:r>
    </w:p>
    <w:p w14:paraId="420E8D80" w14:textId="56D68ABD" w:rsidR="006270A9" w:rsidRDefault="009050CE" w:rsidP="009050CE">
      <w:pPr>
        <w:pStyle w:val="Heading1"/>
      </w:pPr>
      <w:r>
        <w:t>{OBJECTIVE}</w:t>
      </w:r>
    </w:p>
    <w:p w14:paraId="7F9557DD" w14:textId="77777777" w:rsidR="009050CE" w:rsidRDefault="009050CE" w:rsidP="009050CE">
      <w:pPr>
        <w:pStyle w:val="Heading1"/>
      </w:pPr>
    </w:p>
    <w:sdt>
      <w:sdtPr>
        <w:alias w:val="Education:"/>
        <w:tag w:val="Education:"/>
        <w:id w:val="807127995"/>
        <w:placeholder>
          <w:docPart w:val="C6A9AA7DC83549E8B5FF0374D3D9734A"/>
        </w:placeholder>
        <w:temporary/>
        <w:showingPlcHdr/>
        <w15:appearance w15:val="hidden"/>
      </w:sdtPr>
      <w:sdtContent>
        <w:p w14:paraId="435749E2" w14:textId="2E8FDBEF" w:rsidR="006270A9" w:rsidRDefault="009D5933">
          <w:pPr>
            <w:pStyle w:val="Heading1"/>
          </w:pPr>
          <w:r>
            <w:t>Education</w:t>
          </w:r>
        </w:p>
      </w:sdtContent>
    </w:sdt>
    <w:p w14:paraId="5FF5383D" w14:textId="056C4EEA" w:rsidR="009050CE" w:rsidRDefault="009050CE" w:rsidP="00F21D54">
      <w:pPr>
        <w:pStyle w:val="ListBullet"/>
        <w:numPr>
          <w:ilvl w:val="0"/>
          <w:numId w:val="0"/>
        </w:numPr>
        <w:ind w:left="216" w:hanging="216"/>
      </w:pPr>
      <w:r>
        <w:t>{#EDUCATION}</w:t>
      </w:r>
    </w:p>
    <w:p w14:paraId="06BA298A" w14:textId="04AA0B3F" w:rsidR="006270A9" w:rsidRDefault="009050CE">
      <w:pPr>
        <w:pStyle w:val="Heading2"/>
      </w:pPr>
      <w:r>
        <w:t>{DEGREE}</w:t>
      </w:r>
      <w:r w:rsidR="009D5933">
        <w:t> | </w:t>
      </w:r>
      <w:r w:rsidR="0059065D">
        <w:t xml:space="preserve">{UNIDATES} | </w:t>
      </w:r>
      <w:r>
        <w:t>{UNIVERSITY}</w:t>
      </w:r>
    </w:p>
    <w:p w14:paraId="27DA8FCB" w14:textId="193C4303" w:rsidR="006270A9" w:rsidRDefault="009050CE" w:rsidP="009050CE">
      <w:pPr>
        <w:pStyle w:val="ListBullet"/>
      </w:pPr>
      <w:r>
        <w:t>{RELEVANT_COURSEWORK}</w:t>
      </w:r>
    </w:p>
    <w:p w14:paraId="00A99919" w14:textId="665FC8DD" w:rsidR="006270A9" w:rsidRDefault="009050CE" w:rsidP="00F21D54">
      <w:pPr>
        <w:pStyle w:val="ListBullet"/>
        <w:numPr>
          <w:ilvl w:val="0"/>
          <w:numId w:val="0"/>
        </w:numPr>
      </w:pPr>
      <w:r>
        <w:t>{/EDUCATION}</w:t>
      </w:r>
    </w:p>
    <w:p w14:paraId="0562F25B" w14:textId="0B313922" w:rsidR="006270A9" w:rsidRDefault="0059065D">
      <w:pPr>
        <w:pStyle w:val="Heading1"/>
      </w:pPr>
      <w:r>
        <w:t>Skills</w:t>
      </w:r>
    </w:p>
    <w:p w14:paraId="4EF34798" w14:textId="0448BEFB" w:rsidR="0059065D" w:rsidRDefault="0059065D" w:rsidP="00F21D54">
      <w:pPr>
        <w:pStyle w:val="ListBullet"/>
        <w:numPr>
          <w:ilvl w:val="0"/>
          <w:numId w:val="0"/>
        </w:numPr>
        <w:ind w:left="216" w:hanging="216"/>
      </w:pPr>
      <w:r>
        <w:t>{SKILLS}</w:t>
      </w:r>
    </w:p>
    <w:p w14:paraId="190B93E6" w14:textId="2309077F" w:rsidR="006270A9" w:rsidRDefault="00F21D54">
      <w:pPr>
        <w:pStyle w:val="Heading1"/>
      </w:pPr>
      <w:r>
        <w:t>{</w:t>
      </w:r>
      <w:r>
        <w:rPr>
          <w:noProof/>
          <w:lang w:val="en-GB"/>
        </w:rPr>
        <w:t>#</w:t>
      </w:r>
      <w:r>
        <w:rPr>
          <w:noProof/>
          <w:lang w:val="en-GB"/>
        </w:rPr>
        <w:t>HASEXP</w:t>
      </w:r>
      <w:r>
        <w:t>}</w:t>
      </w:r>
      <w:r w:rsidR="0059065D">
        <w:t>EXPERIENCE</w:t>
      </w:r>
      <w:r>
        <w:t>{</w:t>
      </w:r>
      <w:r>
        <w:rPr>
          <w:noProof/>
          <w:lang w:val="en-GB"/>
        </w:rPr>
        <w:t>/</w:t>
      </w:r>
      <w:r>
        <w:rPr>
          <w:noProof/>
          <w:lang w:val="en-GB"/>
        </w:rPr>
        <w:t>HASEXP</w:t>
      </w:r>
      <w:r>
        <w:t>}</w:t>
      </w:r>
    </w:p>
    <w:p w14:paraId="502622D5" w14:textId="2DF3A100" w:rsidR="0059065D" w:rsidRDefault="0059065D" w:rsidP="00F21D54">
      <w:pPr>
        <w:pStyle w:val="ListBullet"/>
        <w:numPr>
          <w:ilvl w:val="0"/>
          <w:numId w:val="0"/>
        </w:numPr>
        <w:ind w:left="216" w:hanging="216"/>
      </w:pPr>
      <w:r>
        <w:t>{#EXPERIENCE}</w:t>
      </w:r>
    </w:p>
    <w:p w14:paraId="6C359E64" w14:textId="4BB0E48D" w:rsidR="006270A9" w:rsidRDefault="0059065D">
      <w:pPr>
        <w:pStyle w:val="Heading2"/>
      </w:pPr>
      <w:r>
        <w:t>{ROLE}</w:t>
      </w:r>
      <w:r w:rsidR="009D5933">
        <w:t> |</w:t>
      </w:r>
      <w:r>
        <w:t xml:space="preserve"> {COMPANY}</w:t>
      </w:r>
      <w:r w:rsidR="009D5933">
        <w:t> | </w:t>
      </w:r>
      <w:r>
        <w:t>{EXPDATES}</w:t>
      </w:r>
    </w:p>
    <w:p w14:paraId="2A19E716" w14:textId="495CC0A5" w:rsidR="001B29CF" w:rsidRDefault="0059065D" w:rsidP="0059065D">
      <w:pPr>
        <w:pStyle w:val="ListBullet"/>
      </w:pPr>
      <w:r>
        <w:t>{EXPD}</w:t>
      </w:r>
    </w:p>
    <w:p w14:paraId="62EB6BD5" w14:textId="243C3D92" w:rsidR="0059065D" w:rsidRDefault="0059065D" w:rsidP="00F21D54">
      <w:pPr>
        <w:pStyle w:val="ListBullet"/>
        <w:numPr>
          <w:ilvl w:val="0"/>
          <w:numId w:val="0"/>
        </w:numPr>
      </w:pPr>
      <w:r>
        <w:t>{/EXPERIENCE}</w:t>
      </w:r>
    </w:p>
    <w:p w14:paraId="1AC4DE41" w14:textId="5124F4B8" w:rsidR="0059065D" w:rsidRDefault="0059065D" w:rsidP="0059065D">
      <w:pPr>
        <w:pStyle w:val="Heading1"/>
      </w:pPr>
      <w:r>
        <w:t>Hobbies</w:t>
      </w:r>
    </w:p>
    <w:p w14:paraId="11CD13C2" w14:textId="1120219F" w:rsidR="0059065D" w:rsidRDefault="0059065D" w:rsidP="00F21D54">
      <w:pPr>
        <w:pStyle w:val="ListBullet"/>
        <w:numPr>
          <w:ilvl w:val="0"/>
          <w:numId w:val="0"/>
        </w:numPr>
        <w:ind w:left="216" w:hanging="216"/>
      </w:pPr>
      <w:r>
        <w:t>{HOBBIES}</w:t>
      </w:r>
    </w:p>
    <w:p w14:paraId="6FC2AF1D" w14:textId="77777777" w:rsidR="0059065D" w:rsidRPr="001B29CF" w:rsidRDefault="0059065D" w:rsidP="0059065D">
      <w:pPr>
        <w:pStyle w:val="ListBullet"/>
        <w:numPr>
          <w:ilvl w:val="0"/>
          <w:numId w:val="0"/>
        </w:numPr>
        <w:ind w:left="216"/>
      </w:pPr>
    </w:p>
    <w:sectPr w:rsidR="0059065D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D86F7" w14:textId="77777777" w:rsidR="001B4FCD" w:rsidRDefault="001B4FCD">
      <w:pPr>
        <w:spacing w:after="0"/>
      </w:pPr>
      <w:r>
        <w:separator/>
      </w:r>
    </w:p>
  </w:endnote>
  <w:endnote w:type="continuationSeparator" w:id="0">
    <w:p w14:paraId="123B6062" w14:textId="77777777" w:rsidR="001B4FCD" w:rsidRDefault="001B4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0593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4CA4" w14:textId="77777777" w:rsidR="001B4FCD" w:rsidRDefault="001B4FCD">
      <w:pPr>
        <w:spacing w:after="0"/>
      </w:pPr>
      <w:r>
        <w:separator/>
      </w:r>
    </w:p>
  </w:footnote>
  <w:footnote w:type="continuationSeparator" w:id="0">
    <w:p w14:paraId="0E541B5A" w14:textId="77777777" w:rsidR="001B4FCD" w:rsidRDefault="001B4F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06057674">
    <w:abstractNumId w:val="9"/>
  </w:num>
  <w:num w:numId="2" w16cid:durableId="654115474">
    <w:abstractNumId w:val="9"/>
    <w:lvlOverride w:ilvl="0">
      <w:startOverride w:val="1"/>
    </w:lvlOverride>
  </w:num>
  <w:num w:numId="3" w16cid:durableId="1254237772">
    <w:abstractNumId w:val="9"/>
    <w:lvlOverride w:ilvl="0">
      <w:startOverride w:val="1"/>
    </w:lvlOverride>
  </w:num>
  <w:num w:numId="4" w16cid:durableId="1817646121">
    <w:abstractNumId w:val="9"/>
    <w:lvlOverride w:ilvl="0">
      <w:startOverride w:val="1"/>
    </w:lvlOverride>
  </w:num>
  <w:num w:numId="5" w16cid:durableId="1499077788">
    <w:abstractNumId w:val="8"/>
  </w:num>
  <w:num w:numId="6" w16cid:durableId="1215584279">
    <w:abstractNumId w:val="7"/>
  </w:num>
  <w:num w:numId="7" w16cid:durableId="807168448">
    <w:abstractNumId w:val="6"/>
  </w:num>
  <w:num w:numId="8" w16cid:durableId="1526554573">
    <w:abstractNumId w:val="5"/>
  </w:num>
  <w:num w:numId="9" w16cid:durableId="1101728716">
    <w:abstractNumId w:val="4"/>
  </w:num>
  <w:num w:numId="10" w16cid:durableId="1613047760">
    <w:abstractNumId w:val="3"/>
  </w:num>
  <w:num w:numId="11" w16cid:durableId="402140196">
    <w:abstractNumId w:val="2"/>
  </w:num>
  <w:num w:numId="12" w16cid:durableId="1980375339">
    <w:abstractNumId w:val="1"/>
  </w:num>
  <w:num w:numId="13" w16cid:durableId="346299534">
    <w:abstractNumId w:val="0"/>
  </w:num>
  <w:num w:numId="14" w16cid:durableId="1002972045">
    <w:abstractNumId w:val="13"/>
  </w:num>
  <w:num w:numId="15" w16cid:durableId="48234818">
    <w:abstractNumId w:val="16"/>
  </w:num>
  <w:num w:numId="16" w16cid:durableId="1153330993">
    <w:abstractNumId w:val="12"/>
  </w:num>
  <w:num w:numId="17" w16cid:durableId="724446306">
    <w:abstractNumId w:val="15"/>
  </w:num>
  <w:num w:numId="18" w16cid:durableId="697856347">
    <w:abstractNumId w:val="10"/>
  </w:num>
  <w:num w:numId="19" w16cid:durableId="468859864">
    <w:abstractNumId w:val="19"/>
  </w:num>
  <w:num w:numId="20" w16cid:durableId="94326181">
    <w:abstractNumId w:val="17"/>
  </w:num>
  <w:num w:numId="21" w16cid:durableId="927495260">
    <w:abstractNumId w:val="11"/>
  </w:num>
  <w:num w:numId="22" w16cid:durableId="1646809498">
    <w:abstractNumId w:val="14"/>
  </w:num>
  <w:num w:numId="23" w16cid:durableId="934677643">
    <w:abstractNumId w:val="18"/>
  </w:num>
  <w:num w:numId="24" w16cid:durableId="846938885">
    <w:abstractNumId w:val="11"/>
  </w:num>
  <w:num w:numId="25" w16cid:durableId="157356065">
    <w:abstractNumId w:val="11"/>
  </w:num>
  <w:num w:numId="26" w16cid:durableId="1795515137">
    <w:abstractNumId w:val="11"/>
  </w:num>
  <w:num w:numId="27" w16cid:durableId="18299745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CE"/>
    <w:rsid w:val="000A4F59"/>
    <w:rsid w:val="00141A4C"/>
    <w:rsid w:val="001B29CF"/>
    <w:rsid w:val="001B4FCD"/>
    <w:rsid w:val="0028220F"/>
    <w:rsid w:val="00333E18"/>
    <w:rsid w:val="00356C14"/>
    <w:rsid w:val="0059065D"/>
    <w:rsid w:val="00617B26"/>
    <w:rsid w:val="006270A9"/>
    <w:rsid w:val="00675956"/>
    <w:rsid w:val="00681034"/>
    <w:rsid w:val="00783BB8"/>
    <w:rsid w:val="00816216"/>
    <w:rsid w:val="0087734B"/>
    <w:rsid w:val="009050CE"/>
    <w:rsid w:val="009D5933"/>
    <w:rsid w:val="00BD768D"/>
    <w:rsid w:val="00C33F04"/>
    <w:rsid w:val="00C61F8E"/>
    <w:rsid w:val="00E83E4B"/>
    <w:rsid w:val="00F2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773C5"/>
  <w15:chartTrackingRefBased/>
  <w15:docId w15:val="{FB3162CC-E290-4B95-9027-4CF337B8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th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A9AA7DC83549E8B5FF0374D3D97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7B85D-C602-456B-AE17-D1DB02575A96}"/>
      </w:docPartPr>
      <w:docPartBody>
        <w:p w:rsidR="007D0EAC" w:rsidRDefault="00000000">
          <w:pPr>
            <w:pStyle w:val="C6A9AA7DC83549E8B5FF0374D3D9734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C5"/>
    <w:rsid w:val="007D0EAC"/>
    <w:rsid w:val="008F14C5"/>
    <w:rsid w:val="00E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4DC986AFD40CDA3516FADD2C76135">
    <w:name w:val="0354DC986AFD40CDA3516FADD2C76135"/>
  </w:style>
  <w:style w:type="paragraph" w:customStyle="1" w:styleId="C6A9AA7DC83549E8B5FF0374D3D9734A">
    <w:name w:val="C6A9AA7DC83549E8B5FF0374D3D9734A"/>
  </w:style>
  <w:style w:type="paragraph" w:customStyle="1" w:styleId="27A1EA8067894720A189F20572A22CC9">
    <w:name w:val="27A1EA8067894720A189F20572A22CC9"/>
  </w:style>
  <w:style w:type="paragraph" w:customStyle="1" w:styleId="1AD8D8EC346F46B786A51E331E140B44">
    <w:name w:val="1AD8D8EC346F46B786A51E331E140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0</TotalTime>
  <Pages>1</Pages>
  <Words>34</Words>
  <Characters>246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Manthan Vyas</dc:creator>
  <cp:keywords/>
  <cp:lastModifiedBy>Chinmay Tagade (Student)</cp:lastModifiedBy>
  <cp:revision>11</cp:revision>
  <dcterms:created xsi:type="dcterms:W3CDTF">2023-02-12T00:17:00Z</dcterms:created>
  <dcterms:modified xsi:type="dcterms:W3CDTF">2023-02-12T02:28:00Z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afe8a6dab76c8deb34b5a7111b02709452ca876d5d463790761e848e94a215d8</vt:lpwstr>
  </property>
</Properties>
</file>